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A7C9" w14:textId="78133F8C" w:rsidR="00C5665F" w:rsidRPr="00F2286B" w:rsidRDefault="00C5665F" w:rsidP="00F2286B"/>
    <w:sectPr w:rsidR="00C5665F" w:rsidRPr="00F2286B" w:rsidSect="001119FA">
      <w:headerReference w:type="default" r:id="rId8"/>
      <w:footerReference w:type="default" r:id="rId9"/>
      <w:type w:val="continuous"/>
      <w:pgSz w:w="16838" w:h="11906" w:orient="landscape" w:code="9"/>
      <w:pgMar w:top="1134" w:right="720" w:bottom="1134" w:left="720" w:header="567" w:footer="567" w:gutter="0"/>
      <w:pgNumType w:fmt="numberInDash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2F4DA" w14:textId="77777777" w:rsidR="001402C3" w:rsidRDefault="001402C3" w:rsidP="00600ADB">
      <w:r>
        <w:separator/>
      </w:r>
    </w:p>
  </w:endnote>
  <w:endnote w:type="continuationSeparator" w:id="0">
    <w:p w14:paraId="6B62D1C0" w14:textId="77777777" w:rsidR="001402C3" w:rsidRDefault="001402C3" w:rsidP="00600ADB">
      <w:r>
        <w:continuationSeparator/>
      </w:r>
    </w:p>
  </w:endnote>
  <w:endnote w:type="continuationNotice" w:id="1">
    <w:p w14:paraId="5D93AE03" w14:textId="77777777" w:rsidR="001402C3" w:rsidRDefault="0014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9858C4EF-97C5-D046-AE52-F72754B959F4}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  <w:embedBold r:id="rId2" w:subsetted="1" w:fontKey="{2BA28A59-944F-4E4A-B51A-FDCB6AFB8CC5}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5" w:subsetted="1" w:fontKey="{2F5E73C9-EFE5-414A-AFBF-73EB03BDDDB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1291818251"/>
      <w:docPartObj>
        <w:docPartGallery w:val="Page Numbers (Bottom of Page)"/>
        <w:docPartUnique/>
      </w:docPartObj>
    </w:sdtPr>
    <w:sdtContent>
      <w:p w14:paraId="4DAC0364" w14:textId="77777777" w:rsidR="005B5E69" w:rsidRPr="003D10B7" w:rsidRDefault="005B5E69" w:rsidP="000837D9">
        <w:pPr>
          <w:framePr w:wrap="none" w:vAnchor="text" w:hAnchor="margin" w:xAlign="center" w:y="1"/>
          <w:rPr>
            <w:sz w:val="20"/>
            <w:szCs w:val="20"/>
          </w:rPr>
        </w:pPr>
        <w:r w:rsidRPr="003D10B7">
          <w:rPr>
            <w:sz w:val="20"/>
            <w:szCs w:val="20"/>
          </w:rPr>
          <w:fldChar w:fldCharType="begin"/>
        </w:r>
        <w:r w:rsidRPr="003D10B7">
          <w:rPr>
            <w:sz w:val="20"/>
            <w:szCs w:val="20"/>
          </w:rPr>
          <w:instrText xml:space="preserve"> PAGE </w:instrText>
        </w:r>
        <w:r w:rsidRPr="003D10B7">
          <w:rPr>
            <w:sz w:val="20"/>
            <w:szCs w:val="20"/>
          </w:rPr>
          <w:fldChar w:fldCharType="separate"/>
        </w:r>
        <w:r w:rsidRPr="003D10B7">
          <w:rPr>
            <w:noProof/>
            <w:sz w:val="20"/>
            <w:szCs w:val="20"/>
          </w:rPr>
          <w:t>- 1 -</w:t>
        </w:r>
        <w:r w:rsidRPr="003D10B7">
          <w:rPr>
            <w:sz w:val="20"/>
            <w:szCs w:val="20"/>
          </w:rPr>
          <w:fldChar w:fldCharType="end"/>
        </w:r>
      </w:p>
    </w:sdtContent>
  </w:sdt>
  <w:p w14:paraId="5B0AE440" w14:textId="77777777" w:rsidR="005B5E69" w:rsidRDefault="005B5E69" w:rsidP="00217AC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6BD7" w14:textId="77777777" w:rsidR="001402C3" w:rsidRDefault="001402C3" w:rsidP="00600ADB"/>
  </w:footnote>
  <w:footnote w:type="continuationSeparator" w:id="0">
    <w:p w14:paraId="070BC016" w14:textId="77777777" w:rsidR="001402C3" w:rsidRDefault="001402C3" w:rsidP="00600ADB">
      <w:r>
        <w:continuationSeparator/>
      </w:r>
    </w:p>
  </w:footnote>
  <w:footnote w:type="continuationNotice" w:id="1">
    <w:p w14:paraId="42C28749" w14:textId="77777777" w:rsidR="001402C3" w:rsidRDefault="00140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6091" w14:textId="40DC6E1D" w:rsidR="003D10B7" w:rsidRPr="00CC13EB" w:rsidRDefault="003D10B7" w:rsidP="003D10B7">
    <w:pPr>
      <w:pStyle w:val="ab"/>
      <w:jc w:val="right"/>
      <w:rPr>
        <w:rFonts w:ascii="Helvetica" w:eastAsia="微软雅黑" w:hAnsi="Helvetica"/>
        <w:sz w:val="16"/>
        <w:szCs w:val="16"/>
      </w:rPr>
    </w:pPr>
    <w:r w:rsidRPr="00CC13EB">
      <w:rPr>
        <w:rFonts w:ascii="Helvetica" w:eastAsia="微软雅黑" w:hAnsi="Helvetica"/>
        <w:sz w:val="16"/>
        <w:szCs w:val="16"/>
      </w:rPr>
      <w:fldChar w:fldCharType="begin"/>
    </w:r>
    <w:r w:rsidRPr="00CC13EB">
      <w:rPr>
        <w:rFonts w:ascii="Helvetica" w:eastAsia="微软雅黑" w:hAnsi="Helvetica"/>
        <w:sz w:val="16"/>
        <w:szCs w:val="16"/>
      </w:rPr>
      <w:instrText xml:space="preserve"> STYLEREF "</w:instrText>
    </w:r>
    <w:r w:rsidRPr="00CC13EB">
      <w:rPr>
        <w:rFonts w:ascii="Helvetica" w:eastAsia="微软雅黑" w:hAnsi="Helvetica"/>
        <w:sz w:val="16"/>
        <w:szCs w:val="16"/>
      </w:rPr>
      <w:instrText>标题</w:instrText>
    </w:r>
    <w:r w:rsidRPr="00CC13EB">
      <w:rPr>
        <w:rFonts w:ascii="Helvetica" w:eastAsia="微软雅黑" w:hAnsi="Helvetica"/>
        <w:sz w:val="16"/>
        <w:szCs w:val="16"/>
      </w:rPr>
      <w:instrText xml:space="preserve"> 1,</w:instrText>
    </w:r>
    <w:r w:rsidRPr="00CC13EB">
      <w:rPr>
        <w:rFonts w:ascii="Helvetica" w:eastAsia="微软雅黑" w:hAnsi="Helvetica"/>
        <w:sz w:val="16"/>
        <w:szCs w:val="16"/>
      </w:rPr>
      <w:instrText>每章标题</w:instrText>
    </w:r>
    <w:r w:rsidRPr="00CC13EB">
      <w:rPr>
        <w:rFonts w:ascii="Helvetica" w:eastAsia="微软雅黑" w:hAnsi="Helvetica"/>
        <w:sz w:val="16"/>
        <w:szCs w:val="16"/>
      </w:rPr>
      <w:instrText xml:space="preserve">" \* MERGEFORMAT </w:instrText>
    </w:r>
    <w:r w:rsidRPr="00CC13EB">
      <w:rPr>
        <w:rFonts w:ascii="Helvetica" w:eastAsia="微软雅黑" w:hAnsi="Helvetica"/>
        <w:sz w:val="16"/>
        <w:szCs w:val="16"/>
      </w:rPr>
      <w:fldChar w:fldCharType="separate"/>
    </w:r>
    <w:r w:rsidR="00457F78">
      <w:rPr>
        <w:rFonts w:ascii="Helvetica" w:eastAsia="宋体" w:hAnsi="Helvetica" w:hint="eastAsia"/>
        <w:b/>
        <w:bCs/>
        <w:noProof/>
        <w:sz w:val="16"/>
        <w:szCs w:val="16"/>
      </w:rPr>
      <w:t>错误</w:t>
    </w:r>
    <w:r w:rsidR="00457F78">
      <w:rPr>
        <w:rFonts w:ascii="Helvetica" w:eastAsia="宋体" w:hAnsi="Helvetica" w:hint="eastAsia"/>
        <w:b/>
        <w:bCs/>
        <w:noProof/>
        <w:sz w:val="16"/>
        <w:szCs w:val="16"/>
      </w:rPr>
      <w:t>!</w:t>
    </w:r>
    <w:r w:rsidR="00457F78">
      <w:rPr>
        <w:rFonts w:ascii="Helvetica" w:eastAsia="宋体" w:hAnsi="Helvetica" w:hint="eastAsia"/>
        <w:b/>
        <w:bCs/>
        <w:noProof/>
        <w:sz w:val="16"/>
        <w:szCs w:val="16"/>
      </w:rPr>
      <w:t>文档中没有指定样式的文字。</w:t>
    </w:r>
    <w:r w:rsidRPr="00CC13EB">
      <w:rPr>
        <w:rFonts w:ascii="Helvetica" w:eastAsia="微软雅黑" w:hAnsi="Helvetica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2A5"/>
    <w:multiLevelType w:val="hybridMultilevel"/>
    <w:tmpl w:val="85B2739A"/>
    <w:lvl w:ilvl="0" w:tplc="49E8C0AA">
      <w:start w:val="1"/>
      <w:numFmt w:val="chineseCountingThousand"/>
      <w:pStyle w:val="2"/>
      <w:lvlText w:val="%1."/>
      <w:lvlJc w:val="left"/>
      <w:pPr>
        <w:ind w:left="420" w:hanging="420"/>
      </w:pPr>
      <w:rPr>
        <w:rFonts w:ascii="Times New Roman" w:eastAsia="新宋体" w:hAnsi="Times New Roman" w:hint="default"/>
        <w:b/>
        <w:i w:val="0"/>
        <w:sz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-295" w:hanging="420"/>
      </w:pPr>
    </w:lvl>
    <w:lvl w:ilvl="2" w:tplc="0409001B" w:tentative="1">
      <w:start w:val="1"/>
      <w:numFmt w:val="lowerRoman"/>
      <w:lvlText w:val="%3."/>
      <w:lvlJc w:val="right"/>
      <w:pPr>
        <w:ind w:left="125" w:hanging="420"/>
      </w:pPr>
    </w:lvl>
    <w:lvl w:ilvl="3" w:tplc="0409000F" w:tentative="1">
      <w:start w:val="1"/>
      <w:numFmt w:val="decimal"/>
      <w:lvlText w:val="%4."/>
      <w:lvlJc w:val="left"/>
      <w:pPr>
        <w:ind w:left="545" w:hanging="420"/>
      </w:pPr>
    </w:lvl>
    <w:lvl w:ilvl="4" w:tplc="04090019" w:tentative="1">
      <w:start w:val="1"/>
      <w:numFmt w:val="lowerLetter"/>
      <w:lvlText w:val="%5)"/>
      <w:lvlJc w:val="left"/>
      <w:pPr>
        <w:ind w:left="965" w:hanging="420"/>
      </w:pPr>
    </w:lvl>
    <w:lvl w:ilvl="5" w:tplc="0409001B" w:tentative="1">
      <w:start w:val="1"/>
      <w:numFmt w:val="lowerRoman"/>
      <w:lvlText w:val="%6."/>
      <w:lvlJc w:val="right"/>
      <w:pPr>
        <w:ind w:left="1385" w:hanging="420"/>
      </w:pPr>
    </w:lvl>
    <w:lvl w:ilvl="6" w:tplc="0409000F" w:tentative="1">
      <w:start w:val="1"/>
      <w:numFmt w:val="decimal"/>
      <w:lvlText w:val="%7."/>
      <w:lvlJc w:val="left"/>
      <w:pPr>
        <w:ind w:left="1805" w:hanging="420"/>
      </w:pPr>
    </w:lvl>
    <w:lvl w:ilvl="7" w:tplc="04090019" w:tentative="1">
      <w:start w:val="1"/>
      <w:numFmt w:val="lowerLetter"/>
      <w:lvlText w:val="%8)"/>
      <w:lvlJc w:val="left"/>
      <w:pPr>
        <w:ind w:left="2225" w:hanging="420"/>
      </w:pPr>
    </w:lvl>
    <w:lvl w:ilvl="8" w:tplc="0409001B" w:tentative="1">
      <w:start w:val="1"/>
      <w:numFmt w:val="lowerRoman"/>
      <w:lvlText w:val="%9."/>
      <w:lvlJc w:val="right"/>
      <w:pPr>
        <w:ind w:left="2645" w:hanging="420"/>
      </w:pPr>
    </w:lvl>
  </w:abstractNum>
  <w:abstractNum w:abstractNumId="1" w15:restartNumberingAfterBreak="0">
    <w:nsid w:val="0CE022BB"/>
    <w:multiLevelType w:val="hybridMultilevel"/>
    <w:tmpl w:val="1264E448"/>
    <w:lvl w:ilvl="0" w:tplc="28407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E7A7EA7"/>
    <w:multiLevelType w:val="multilevel"/>
    <w:tmpl w:val="3ECA5A66"/>
    <w:styleLink w:val="a"/>
    <w:lvl w:ilvl="0">
      <w:start w:val="1"/>
      <w:numFmt w:val="chineseCountingThousand"/>
      <w:suff w:val="space"/>
      <w:lvlText w:val="%1.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auto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ED521CA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0C51043"/>
    <w:multiLevelType w:val="hybridMultilevel"/>
    <w:tmpl w:val="3842B362"/>
    <w:lvl w:ilvl="0" w:tplc="8730C8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5" w15:restartNumberingAfterBreak="0">
    <w:nsid w:val="1FA12925"/>
    <w:multiLevelType w:val="hybridMultilevel"/>
    <w:tmpl w:val="56743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5009F9"/>
    <w:multiLevelType w:val="hybridMultilevel"/>
    <w:tmpl w:val="E6026104"/>
    <w:lvl w:ilvl="0" w:tplc="D5525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3352EFB"/>
    <w:multiLevelType w:val="hybridMultilevel"/>
    <w:tmpl w:val="4B126942"/>
    <w:lvl w:ilvl="0" w:tplc="31B8E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E0B71C3"/>
    <w:multiLevelType w:val="hybridMultilevel"/>
    <w:tmpl w:val="B0D690AE"/>
    <w:lvl w:ilvl="0" w:tplc="A6688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59127C52"/>
    <w:multiLevelType w:val="singleLevel"/>
    <w:tmpl w:val="59127C52"/>
    <w:lvl w:ilvl="0">
      <w:start w:val="1"/>
      <w:numFmt w:val="upperLetter"/>
      <w:suff w:val="nothing"/>
      <w:lvlText w:val="%1."/>
      <w:lvlJc w:val="left"/>
    </w:lvl>
  </w:abstractNum>
  <w:abstractNum w:abstractNumId="10" w15:restartNumberingAfterBreak="0">
    <w:nsid w:val="76574320"/>
    <w:multiLevelType w:val="multilevel"/>
    <w:tmpl w:val="3ECA5A66"/>
    <w:numStyleLink w:val="a"/>
  </w:abstractNum>
  <w:abstractNum w:abstractNumId="11" w15:restartNumberingAfterBreak="0">
    <w:nsid w:val="7BB46A70"/>
    <w:multiLevelType w:val="hybridMultilevel"/>
    <w:tmpl w:val="41BADC5E"/>
    <w:lvl w:ilvl="0" w:tplc="09FA1C9E">
      <w:start w:val="1"/>
      <w:numFmt w:val="decimal"/>
      <w:pStyle w:val="a0"/>
      <w:lvlText w:val="%1."/>
      <w:lvlJc w:val="left"/>
      <w:pPr>
        <w:ind w:left="420" w:hanging="420"/>
      </w:pPr>
      <w:rPr>
        <w:rFonts w:hint="default"/>
        <w:b w:val="0"/>
        <w:i w:val="0"/>
        <w:caps w:val="0"/>
        <w:strike w:val="0"/>
        <w:dstrike w:val="0"/>
        <w:vanish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5018767">
    <w:abstractNumId w:val="2"/>
  </w:num>
  <w:num w:numId="2" w16cid:durableId="2107071020">
    <w:abstractNumId w:val="10"/>
    <w:lvlOverride w:ilvl="0">
      <w:lvl w:ilvl="0">
        <w:start w:val="1"/>
        <w:numFmt w:val="chineseCountingThousand"/>
        <w:suff w:val="space"/>
        <w:lvlText w:val="%1. "/>
        <w:lvlJc w:val="left"/>
        <w:pPr>
          <w:ind w:left="0" w:firstLine="0"/>
        </w:pPr>
        <w:rPr>
          <w:rFonts w:ascii="Times New Roman" w:eastAsia="宋体" w:hAnsi="Times New Roman" w:hint="default"/>
          <w:b/>
          <w:i w:val="0"/>
          <w:color w:val="auto"/>
          <w:sz w:val="21"/>
        </w:rPr>
      </w:lvl>
    </w:lvlOverride>
  </w:num>
  <w:num w:numId="3" w16cid:durableId="86124569">
    <w:abstractNumId w:val="11"/>
  </w:num>
  <w:num w:numId="4" w16cid:durableId="496306960">
    <w:abstractNumId w:val="0"/>
  </w:num>
  <w:num w:numId="5" w16cid:durableId="1906258523">
    <w:abstractNumId w:val="0"/>
  </w:num>
  <w:num w:numId="6" w16cid:durableId="288322055">
    <w:abstractNumId w:val="0"/>
    <w:lvlOverride w:ilvl="0">
      <w:startOverride w:val="1"/>
    </w:lvlOverride>
  </w:num>
  <w:num w:numId="7" w16cid:durableId="1497764957">
    <w:abstractNumId w:val="9"/>
  </w:num>
  <w:num w:numId="8" w16cid:durableId="1270166553">
    <w:abstractNumId w:val="0"/>
    <w:lvlOverride w:ilvl="0">
      <w:startOverride w:val="1"/>
    </w:lvlOverride>
  </w:num>
  <w:num w:numId="9" w16cid:durableId="1663461464">
    <w:abstractNumId w:val="0"/>
    <w:lvlOverride w:ilvl="0">
      <w:startOverride w:val="1"/>
    </w:lvlOverride>
  </w:num>
  <w:num w:numId="10" w16cid:durableId="1408574244">
    <w:abstractNumId w:val="0"/>
    <w:lvlOverride w:ilvl="0">
      <w:startOverride w:val="1"/>
    </w:lvlOverride>
  </w:num>
  <w:num w:numId="11" w16cid:durableId="1848131135">
    <w:abstractNumId w:val="0"/>
    <w:lvlOverride w:ilvl="0">
      <w:startOverride w:val="1"/>
    </w:lvlOverride>
  </w:num>
  <w:num w:numId="12" w16cid:durableId="1229802015">
    <w:abstractNumId w:val="0"/>
    <w:lvlOverride w:ilvl="0">
      <w:startOverride w:val="1"/>
    </w:lvlOverride>
  </w:num>
  <w:num w:numId="13" w16cid:durableId="1139954424">
    <w:abstractNumId w:val="0"/>
    <w:lvlOverride w:ilvl="0">
      <w:startOverride w:val="1"/>
    </w:lvlOverride>
  </w:num>
  <w:num w:numId="14" w16cid:durableId="1603031836">
    <w:abstractNumId w:val="0"/>
    <w:lvlOverride w:ilvl="0">
      <w:startOverride w:val="1"/>
    </w:lvlOverride>
  </w:num>
  <w:num w:numId="15" w16cid:durableId="317655100">
    <w:abstractNumId w:val="0"/>
    <w:lvlOverride w:ilvl="0">
      <w:startOverride w:val="1"/>
    </w:lvlOverride>
  </w:num>
  <w:num w:numId="16" w16cid:durableId="943458112">
    <w:abstractNumId w:val="0"/>
    <w:lvlOverride w:ilvl="0">
      <w:startOverride w:val="1"/>
    </w:lvlOverride>
  </w:num>
  <w:num w:numId="17" w16cid:durableId="2117554468">
    <w:abstractNumId w:val="0"/>
    <w:lvlOverride w:ilvl="0">
      <w:startOverride w:val="1"/>
    </w:lvlOverride>
  </w:num>
  <w:num w:numId="18" w16cid:durableId="196819009">
    <w:abstractNumId w:val="0"/>
    <w:lvlOverride w:ilvl="0">
      <w:startOverride w:val="1"/>
    </w:lvlOverride>
  </w:num>
  <w:num w:numId="19" w16cid:durableId="587006738">
    <w:abstractNumId w:val="0"/>
    <w:lvlOverride w:ilvl="0">
      <w:startOverride w:val="1"/>
    </w:lvlOverride>
  </w:num>
  <w:num w:numId="20" w16cid:durableId="138113833">
    <w:abstractNumId w:val="0"/>
    <w:lvlOverride w:ilvl="0">
      <w:startOverride w:val="1"/>
    </w:lvlOverride>
  </w:num>
  <w:num w:numId="21" w16cid:durableId="2141916428">
    <w:abstractNumId w:val="0"/>
    <w:lvlOverride w:ilvl="0">
      <w:startOverride w:val="1"/>
    </w:lvlOverride>
  </w:num>
  <w:num w:numId="22" w16cid:durableId="1421220724">
    <w:abstractNumId w:val="0"/>
    <w:lvlOverride w:ilvl="0">
      <w:startOverride w:val="1"/>
    </w:lvlOverride>
  </w:num>
  <w:num w:numId="23" w16cid:durableId="1377698875">
    <w:abstractNumId w:val="0"/>
    <w:lvlOverride w:ilvl="0">
      <w:startOverride w:val="1"/>
    </w:lvlOverride>
  </w:num>
  <w:num w:numId="24" w16cid:durableId="1136213922">
    <w:abstractNumId w:val="0"/>
    <w:lvlOverride w:ilvl="0">
      <w:startOverride w:val="1"/>
    </w:lvlOverride>
  </w:num>
  <w:num w:numId="25" w16cid:durableId="826366449">
    <w:abstractNumId w:val="0"/>
    <w:lvlOverride w:ilvl="0">
      <w:startOverride w:val="1"/>
    </w:lvlOverride>
  </w:num>
  <w:num w:numId="26" w16cid:durableId="1373076127">
    <w:abstractNumId w:val="0"/>
    <w:lvlOverride w:ilvl="0">
      <w:startOverride w:val="1"/>
    </w:lvlOverride>
  </w:num>
  <w:num w:numId="27" w16cid:durableId="1749426007">
    <w:abstractNumId w:val="0"/>
    <w:lvlOverride w:ilvl="0">
      <w:startOverride w:val="1"/>
    </w:lvlOverride>
  </w:num>
  <w:num w:numId="28" w16cid:durableId="1276255703">
    <w:abstractNumId w:val="0"/>
  </w:num>
  <w:num w:numId="29" w16cid:durableId="1302618127">
    <w:abstractNumId w:val="0"/>
    <w:lvlOverride w:ilvl="0">
      <w:startOverride w:val="1"/>
    </w:lvlOverride>
  </w:num>
  <w:num w:numId="30" w16cid:durableId="889415158">
    <w:abstractNumId w:val="0"/>
    <w:lvlOverride w:ilvl="0">
      <w:startOverride w:val="1"/>
    </w:lvlOverride>
  </w:num>
  <w:num w:numId="31" w16cid:durableId="1584414038">
    <w:abstractNumId w:val="0"/>
    <w:lvlOverride w:ilvl="0">
      <w:startOverride w:val="1"/>
    </w:lvlOverride>
  </w:num>
  <w:num w:numId="32" w16cid:durableId="556012359">
    <w:abstractNumId w:val="0"/>
  </w:num>
  <w:num w:numId="33" w16cid:durableId="1849830472">
    <w:abstractNumId w:val="0"/>
    <w:lvlOverride w:ilvl="0">
      <w:startOverride w:val="1"/>
    </w:lvlOverride>
  </w:num>
  <w:num w:numId="34" w16cid:durableId="1220165470">
    <w:abstractNumId w:val="0"/>
    <w:lvlOverride w:ilvl="0">
      <w:startOverride w:val="1"/>
    </w:lvlOverride>
  </w:num>
  <w:num w:numId="35" w16cid:durableId="760225936">
    <w:abstractNumId w:val="0"/>
    <w:lvlOverride w:ilvl="0">
      <w:startOverride w:val="1"/>
    </w:lvlOverride>
  </w:num>
  <w:num w:numId="36" w16cid:durableId="1991977234">
    <w:abstractNumId w:val="0"/>
    <w:lvlOverride w:ilvl="0">
      <w:startOverride w:val="1"/>
    </w:lvlOverride>
  </w:num>
  <w:num w:numId="37" w16cid:durableId="2097313436">
    <w:abstractNumId w:val="0"/>
    <w:lvlOverride w:ilvl="0">
      <w:startOverride w:val="1"/>
    </w:lvlOverride>
  </w:num>
  <w:num w:numId="38" w16cid:durableId="282150338">
    <w:abstractNumId w:val="0"/>
    <w:lvlOverride w:ilvl="0">
      <w:startOverride w:val="1"/>
    </w:lvlOverride>
  </w:num>
  <w:num w:numId="39" w16cid:durableId="1785032990">
    <w:abstractNumId w:val="3"/>
  </w:num>
  <w:num w:numId="40" w16cid:durableId="2075152143">
    <w:abstractNumId w:val="0"/>
    <w:lvlOverride w:ilvl="0">
      <w:startOverride w:val="1"/>
    </w:lvlOverride>
  </w:num>
  <w:num w:numId="41" w16cid:durableId="1460949898">
    <w:abstractNumId w:val="0"/>
    <w:lvlOverride w:ilvl="0">
      <w:startOverride w:val="1"/>
    </w:lvlOverride>
  </w:num>
  <w:num w:numId="42" w16cid:durableId="308245053">
    <w:abstractNumId w:val="0"/>
    <w:lvlOverride w:ilvl="0">
      <w:startOverride w:val="1"/>
    </w:lvlOverride>
  </w:num>
  <w:num w:numId="43" w16cid:durableId="1232427412">
    <w:abstractNumId w:val="5"/>
  </w:num>
  <w:num w:numId="44" w16cid:durableId="168058244">
    <w:abstractNumId w:val="0"/>
    <w:lvlOverride w:ilvl="0">
      <w:startOverride w:val="1"/>
    </w:lvlOverride>
  </w:num>
  <w:num w:numId="45" w16cid:durableId="427043714">
    <w:abstractNumId w:val="0"/>
    <w:lvlOverride w:ilvl="0">
      <w:startOverride w:val="1"/>
    </w:lvlOverride>
  </w:num>
  <w:num w:numId="46" w16cid:durableId="1748189413">
    <w:abstractNumId w:val="0"/>
    <w:lvlOverride w:ilvl="0">
      <w:startOverride w:val="1"/>
    </w:lvlOverride>
  </w:num>
  <w:num w:numId="47" w16cid:durableId="1093009796">
    <w:abstractNumId w:val="0"/>
    <w:lvlOverride w:ilvl="0">
      <w:startOverride w:val="1"/>
    </w:lvlOverride>
  </w:num>
  <w:num w:numId="48" w16cid:durableId="1455753395">
    <w:abstractNumId w:val="0"/>
    <w:lvlOverride w:ilvl="0">
      <w:startOverride w:val="1"/>
    </w:lvlOverride>
  </w:num>
  <w:num w:numId="49" w16cid:durableId="1515878375">
    <w:abstractNumId w:val="0"/>
    <w:lvlOverride w:ilvl="0">
      <w:startOverride w:val="1"/>
    </w:lvlOverride>
  </w:num>
  <w:num w:numId="50" w16cid:durableId="1164509762">
    <w:abstractNumId w:val="0"/>
    <w:lvlOverride w:ilvl="0">
      <w:startOverride w:val="1"/>
    </w:lvlOverride>
  </w:num>
  <w:num w:numId="51" w16cid:durableId="105732664">
    <w:abstractNumId w:val="0"/>
    <w:lvlOverride w:ilvl="0">
      <w:startOverride w:val="1"/>
    </w:lvlOverride>
  </w:num>
  <w:num w:numId="52" w16cid:durableId="196896157">
    <w:abstractNumId w:val="0"/>
    <w:lvlOverride w:ilvl="0">
      <w:startOverride w:val="1"/>
    </w:lvlOverride>
  </w:num>
  <w:num w:numId="53" w16cid:durableId="814251714">
    <w:abstractNumId w:val="0"/>
    <w:lvlOverride w:ilvl="0">
      <w:startOverride w:val="1"/>
    </w:lvlOverride>
  </w:num>
  <w:num w:numId="54" w16cid:durableId="659234692">
    <w:abstractNumId w:val="0"/>
    <w:lvlOverride w:ilvl="0">
      <w:startOverride w:val="1"/>
    </w:lvlOverride>
  </w:num>
  <w:num w:numId="55" w16cid:durableId="1797485119">
    <w:abstractNumId w:val="0"/>
    <w:lvlOverride w:ilvl="0">
      <w:startOverride w:val="1"/>
    </w:lvlOverride>
  </w:num>
  <w:num w:numId="56" w16cid:durableId="1837844840">
    <w:abstractNumId w:val="0"/>
    <w:lvlOverride w:ilvl="0">
      <w:startOverride w:val="1"/>
    </w:lvlOverride>
  </w:num>
  <w:num w:numId="57" w16cid:durableId="1559899579">
    <w:abstractNumId w:val="0"/>
    <w:lvlOverride w:ilvl="0">
      <w:startOverride w:val="1"/>
    </w:lvlOverride>
  </w:num>
  <w:num w:numId="58" w16cid:durableId="585575992">
    <w:abstractNumId w:val="0"/>
    <w:lvlOverride w:ilvl="0">
      <w:startOverride w:val="1"/>
    </w:lvlOverride>
  </w:num>
  <w:num w:numId="59" w16cid:durableId="1656646718">
    <w:abstractNumId w:val="4"/>
  </w:num>
  <w:num w:numId="60" w16cid:durableId="48261560">
    <w:abstractNumId w:val="1"/>
  </w:num>
  <w:num w:numId="61" w16cid:durableId="158926626">
    <w:abstractNumId w:val="8"/>
  </w:num>
  <w:num w:numId="62" w16cid:durableId="831025048">
    <w:abstractNumId w:val="6"/>
  </w:num>
  <w:num w:numId="63" w16cid:durableId="593785884">
    <w:abstractNumId w:val="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TrueTypeFonts/>
  <w:saveSubsetFont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attachedTemplate r:id="rId1"/>
  <w:defaultTabStop w:val="31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DB"/>
    <w:rsid w:val="0000046E"/>
    <w:rsid w:val="00000489"/>
    <w:rsid w:val="00001309"/>
    <w:rsid w:val="00001691"/>
    <w:rsid w:val="00001FE8"/>
    <w:rsid w:val="000027AB"/>
    <w:rsid w:val="00002AC8"/>
    <w:rsid w:val="000036F2"/>
    <w:rsid w:val="00003A79"/>
    <w:rsid w:val="0000413F"/>
    <w:rsid w:val="000048C4"/>
    <w:rsid w:val="0000493D"/>
    <w:rsid w:val="00005701"/>
    <w:rsid w:val="000058D6"/>
    <w:rsid w:val="00007030"/>
    <w:rsid w:val="00007242"/>
    <w:rsid w:val="000074CE"/>
    <w:rsid w:val="00010E1C"/>
    <w:rsid w:val="00011BDA"/>
    <w:rsid w:val="00012107"/>
    <w:rsid w:val="0001218B"/>
    <w:rsid w:val="000127F0"/>
    <w:rsid w:val="00012C7D"/>
    <w:rsid w:val="00012C86"/>
    <w:rsid w:val="00013AA9"/>
    <w:rsid w:val="00013BAA"/>
    <w:rsid w:val="00013CA4"/>
    <w:rsid w:val="00013FE2"/>
    <w:rsid w:val="00014956"/>
    <w:rsid w:val="00014D27"/>
    <w:rsid w:val="0001510B"/>
    <w:rsid w:val="0001767C"/>
    <w:rsid w:val="000177FF"/>
    <w:rsid w:val="00017BC6"/>
    <w:rsid w:val="00020478"/>
    <w:rsid w:val="0002133D"/>
    <w:rsid w:val="00022A24"/>
    <w:rsid w:val="00022D93"/>
    <w:rsid w:val="000231F7"/>
    <w:rsid w:val="00023AD6"/>
    <w:rsid w:val="00023BAC"/>
    <w:rsid w:val="0002409F"/>
    <w:rsid w:val="000240CD"/>
    <w:rsid w:val="000264ED"/>
    <w:rsid w:val="00026F2D"/>
    <w:rsid w:val="000272EE"/>
    <w:rsid w:val="00027534"/>
    <w:rsid w:val="000321EB"/>
    <w:rsid w:val="000322B7"/>
    <w:rsid w:val="00032953"/>
    <w:rsid w:val="00032A3A"/>
    <w:rsid w:val="000331C0"/>
    <w:rsid w:val="00033A00"/>
    <w:rsid w:val="000342BA"/>
    <w:rsid w:val="00035266"/>
    <w:rsid w:val="00036981"/>
    <w:rsid w:val="00036CC7"/>
    <w:rsid w:val="00037047"/>
    <w:rsid w:val="000370AC"/>
    <w:rsid w:val="00040149"/>
    <w:rsid w:val="00040B60"/>
    <w:rsid w:val="00040D39"/>
    <w:rsid w:val="00041249"/>
    <w:rsid w:val="0004148D"/>
    <w:rsid w:val="00041C69"/>
    <w:rsid w:val="00041F74"/>
    <w:rsid w:val="00042F19"/>
    <w:rsid w:val="0004370B"/>
    <w:rsid w:val="00043EB9"/>
    <w:rsid w:val="00043F57"/>
    <w:rsid w:val="000444AD"/>
    <w:rsid w:val="0004456D"/>
    <w:rsid w:val="000456FF"/>
    <w:rsid w:val="00045D35"/>
    <w:rsid w:val="000468F8"/>
    <w:rsid w:val="000471AB"/>
    <w:rsid w:val="00047215"/>
    <w:rsid w:val="00047A8D"/>
    <w:rsid w:val="0005000E"/>
    <w:rsid w:val="000508DC"/>
    <w:rsid w:val="00050B40"/>
    <w:rsid w:val="0005116E"/>
    <w:rsid w:val="00051557"/>
    <w:rsid w:val="00051999"/>
    <w:rsid w:val="00053C79"/>
    <w:rsid w:val="00053C7B"/>
    <w:rsid w:val="000544CB"/>
    <w:rsid w:val="00054C48"/>
    <w:rsid w:val="0005500C"/>
    <w:rsid w:val="000553A6"/>
    <w:rsid w:val="00056489"/>
    <w:rsid w:val="00056E50"/>
    <w:rsid w:val="00057F7E"/>
    <w:rsid w:val="0006095F"/>
    <w:rsid w:val="00061644"/>
    <w:rsid w:val="00062752"/>
    <w:rsid w:val="00063F9F"/>
    <w:rsid w:val="0006477A"/>
    <w:rsid w:val="0006482E"/>
    <w:rsid w:val="000649BC"/>
    <w:rsid w:val="00065832"/>
    <w:rsid w:val="00065963"/>
    <w:rsid w:val="00065BEB"/>
    <w:rsid w:val="00066EC4"/>
    <w:rsid w:val="00066ED5"/>
    <w:rsid w:val="000670EE"/>
    <w:rsid w:val="00067162"/>
    <w:rsid w:val="0006770E"/>
    <w:rsid w:val="00067898"/>
    <w:rsid w:val="00067F73"/>
    <w:rsid w:val="00070F1E"/>
    <w:rsid w:val="00071157"/>
    <w:rsid w:val="000712D2"/>
    <w:rsid w:val="000713E1"/>
    <w:rsid w:val="0007153B"/>
    <w:rsid w:val="000717D2"/>
    <w:rsid w:val="00071842"/>
    <w:rsid w:val="000725AD"/>
    <w:rsid w:val="00073045"/>
    <w:rsid w:val="00073071"/>
    <w:rsid w:val="000733C5"/>
    <w:rsid w:val="0007507E"/>
    <w:rsid w:val="00075538"/>
    <w:rsid w:val="00075B14"/>
    <w:rsid w:val="000761C4"/>
    <w:rsid w:val="000762CF"/>
    <w:rsid w:val="000763D2"/>
    <w:rsid w:val="000777BC"/>
    <w:rsid w:val="000779F0"/>
    <w:rsid w:val="00077AF4"/>
    <w:rsid w:val="00077FBA"/>
    <w:rsid w:val="00080AC8"/>
    <w:rsid w:val="00080B3F"/>
    <w:rsid w:val="00081463"/>
    <w:rsid w:val="000816D8"/>
    <w:rsid w:val="00081967"/>
    <w:rsid w:val="00082446"/>
    <w:rsid w:val="000824FE"/>
    <w:rsid w:val="00082535"/>
    <w:rsid w:val="00082C65"/>
    <w:rsid w:val="00083214"/>
    <w:rsid w:val="000837D9"/>
    <w:rsid w:val="000843CB"/>
    <w:rsid w:val="00084852"/>
    <w:rsid w:val="000851B8"/>
    <w:rsid w:val="00085747"/>
    <w:rsid w:val="00086175"/>
    <w:rsid w:val="000875D2"/>
    <w:rsid w:val="0009093E"/>
    <w:rsid w:val="00090CB6"/>
    <w:rsid w:val="00090F6F"/>
    <w:rsid w:val="000910F0"/>
    <w:rsid w:val="00091269"/>
    <w:rsid w:val="000916FF"/>
    <w:rsid w:val="00091BDB"/>
    <w:rsid w:val="0009284B"/>
    <w:rsid w:val="0009364B"/>
    <w:rsid w:val="000937E2"/>
    <w:rsid w:val="0009401E"/>
    <w:rsid w:val="000942DB"/>
    <w:rsid w:val="000946F6"/>
    <w:rsid w:val="000957B6"/>
    <w:rsid w:val="00097E7C"/>
    <w:rsid w:val="000A085C"/>
    <w:rsid w:val="000A0A3A"/>
    <w:rsid w:val="000A14BD"/>
    <w:rsid w:val="000A15C3"/>
    <w:rsid w:val="000A1C77"/>
    <w:rsid w:val="000A4454"/>
    <w:rsid w:val="000A452B"/>
    <w:rsid w:val="000A4BD6"/>
    <w:rsid w:val="000A53CC"/>
    <w:rsid w:val="000A57E7"/>
    <w:rsid w:val="000A58AA"/>
    <w:rsid w:val="000A596A"/>
    <w:rsid w:val="000A5C6B"/>
    <w:rsid w:val="000A5DC7"/>
    <w:rsid w:val="000A60A4"/>
    <w:rsid w:val="000A65D0"/>
    <w:rsid w:val="000A7422"/>
    <w:rsid w:val="000A759B"/>
    <w:rsid w:val="000A785D"/>
    <w:rsid w:val="000B0823"/>
    <w:rsid w:val="000B0983"/>
    <w:rsid w:val="000B198B"/>
    <w:rsid w:val="000B1D38"/>
    <w:rsid w:val="000B34B7"/>
    <w:rsid w:val="000B49E5"/>
    <w:rsid w:val="000B57CA"/>
    <w:rsid w:val="000B6254"/>
    <w:rsid w:val="000B6DCC"/>
    <w:rsid w:val="000B771B"/>
    <w:rsid w:val="000C0311"/>
    <w:rsid w:val="000C13EA"/>
    <w:rsid w:val="000C1550"/>
    <w:rsid w:val="000C1AAB"/>
    <w:rsid w:val="000C22D7"/>
    <w:rsid w:val="000C29A2"/>
    <w:rsid w:val="000C3F2F"/>
    <w:rsid w:val="000C42FC"/>
    <w:rsid w:val="000C4F2B"/>
    <w:rsid w:val="000C554B"/>
    <w:rsid w:val="000C5B2D"/>
    <w:rsid w:val="000C730E"/>
    <w:rsid w:val="000C7551"/>
    <w:rsid w:val="000C7C76"/>
    <w:rsid w:val="000D06F1"/>
    <w:rsid w:val="000D2CFE"/>
    <w:rsid w:val="000D45BF"/>
    <w:rsid w:val="000D4F85"/>
    <w:rsid w:val="000D53B7"/>
    <w:rsid w:val="000D5776"/>
    <w:rsid w:val="000D6F4E"/>
    <w:rsid w:val="000D70A6"/>
    <w:rsid w:val="000E1300"/>
    <w:rsid w:val="000E1731"/>
    <w:rsid w:val="000E1799"/>
    <w:rsid w:val="000E2F7F"/>
    <w:rsid w:val="000E3099"/>
    <w:rsid w:val="000E3C6B"/>
    <w:rsid w:val="000E4745"/>
    <w:rsid w:val="000E483E"/>
    <w:rsid w:val="000E5696"/>
    <w:rsid w:val="000E57C0"/>
    <w:rsid w:val="000E71B0"/>
    <w:rsid w:val="000E7B9A"/>
    <w:rsid w:val="000F03D5"/>
    <w:rsid w:val="000F0E05"/>
    <w:rsid w:val="000F1475"/>
    <w:rsid w:val="000F170C"/>
    <w:rsid w:val="000F1EB6"/>
    <w:rsid w:val="000F1F90"/>
    <w:rsid w:val="000F21D2"/>
    <w:rsid w:val="000F246E"/>
    <w:rsid w:val="000F2580"/>
    <w:rsid w:val="000F280C"/>
    <w:rsid w:val="000F3334"/>
    <w:rsid w:val="000F3907"/>
    <w:rsid w:val="000F3FC6"/>
    <w:rsid w:val="000F400C"/>
    <w:rsid w:val="000F4A44"/>
    <w:rsid w:val="000F5122"/>
    <w:rsid w:val="000F5969"/>
    <w:rsid w:val="000F708A"/>
    <w:rsid w:val="000F7170"/>
    <w:rsid w:val="000F7DFC"/>
    <w:rsid w:val="001002D0"/>
    <w:rsid w:val="00100310"/>
    <w:rsid w:val="00100748"/>
    <w:rsid w:val="0010169A"/>
    <w:rsid w:val="00102136"/>
    <w:rsid w:val="0010215E"/>
    <w:rsid w:val="0010263A"/>
    <w:rsid w:val="0010310A"/>
    <w:rsid w:val="001040EF"/>
    <w:rsid w:val="001044A1"/>
    <w:rsid w:val="001045A4"/>
    <w:rsid w:val="00104733"/>
    <w:rsid w:val="00105811"/>
    <w:rsid w:val="00105E64"/>
    <w:rsid w:val="001073D9"/>
    <w:rsid w:val="00107C5C"/>
    <w:rsid w:val="00107D4F"/>
    <w:rsid w:val="00107DAD"/>
    <w:rsid w:val="00110D16"/>
    <w:rsid w:val="00110E70"/>
    <w:rsid w:val="001119FA"/>
    <w:rsid w:val="00111EBD"/>
    <w:rsid w:val="00111FB3"/>
    <w:rsid w:val="00112DCF"/>
    <w:rsid w:val="00113279"/>
    <w:rsid w:val="001137F6"/>
    <w:rsid w:val="001157A1"/>
    <w:rsid w:val="001165F2"/>
    <w:rsid w:val="00116A7F"/>
    <w:rsid w:val="001170FD"/>
    <w:rsid w:val="0011762F"/>
    <w:rsid w:val="00117C5B"/>
    <w:rsid w:val="00120CEC"/>
    <w:rsid w:val="00121126"/>
    <w:rsid w:val="00121805"/>
    <w:rsid w:val="00122887"/>
    <w:rsid w:val="00124302"/>
    <w:rsid w:val="0012436F"/>
    <w:rsid w:val="00124AB6"/>
    <w:rsid w:val="001255F7"/>
    <w:rsid w:val="00125DB7"/>
    <w:rsid w:val="00126018"/>
    <w:rsid w:val="00126F8B"/>
    <w:rsid w:val="00127A32"/>
    <w:rsid w:val="00131367"/>
    <w:rsid w:val="00132A74"/>
    <w:rsid w:val="00133640"/>
    <w:rsid w:val="00133C4B"/>
    <w:rsid w:val="00134075"/>
    <w:rsid w:val="00134A7F"/>
    <w:rsid w:val="00135409"/>
    <w:rsid w:val="00136837"/>
    <w:rsid w:val="00136D6B"/>
    <w:rsid w:val="00136E77"/>
    <w:rsid w:val="00137981"/>
    <w:rsid w:val="001379A8"/>
    <w:rsid w:val="00137CA1"/>
    <w:rsid w:val="001402C3"/>
    <w:rsid w:val="001409B7"/>
    <w:rsid w:val="001409E8"/>
    <w:rsid w:val="00140CAC"/>
    <w:rsid w:val="00140FDC"/>
    <w:rsid w:val="001410B6"/>
    <w:rsid w:val="00141937"/>
    <w:rsid w:val="00142234"/>
    <w:rsid w:val="00142964"/>
    <w:rsid w:val="00142B85"/>
    <w:rsid w:val="00142DEC"/>
    <w:rsid w:val="001458B3"/>
    <w:rsid w:val="00145AA7"/>
    <w:rsid w:val="00146E06"/>
    <w:rsid w:val="001472B2"/>
    <w:rsid w:val="001478D5"/>
    <w:rsid w:val="00150250"/>
    <w:rsid w:val="00150773"/>
    <w:rsid w:val="001507A1"/>
    <w:rsid w:val="0015093D"/>
    <w:rsid w:val="00150B46"/>
    <w:rsid w:val="00151E44"/>
    <w:rsid w:val="0015252E"/>
    <w:rsid w:val="0015261C"/>
    <w:rsid w:val="00155470"/>
    <w:rsid w:val="00157557"/>
    <w:rsid w:val="00160889"/>
    <w:rsid w:val="00161ABB"/>
    <w:rsid w:val="001620D7"/>
    <w:rsid w:val="00163AAF"/>
    <w:rsid w:val="00163DA5"/>
    <w:rsid w:val="00165B00"/>
    <w:rsid w:val="00165B61"/>
    <w:rsid w:val="0016629D"/>
    <w:rsid w:val="00166778"/>
    <w:rsid w:val="001667D3"/>
    <w:rsid w:val="00167109"/>
    <w:rsid w:val="00167847"/>
    <w:rsid w:val="001706A9"/>
    <w:rsid w:val="00171017"/>
    <w:rsid w:val="00172258"/>
    <w:rsid w:val="001727A5"/>
    <w:rsid w:val="00173026"/>
    <w:rsid w:val="00173954"/>
    <w:rsid w:val="00173C84"/>
    <w:rsid w:val="001760FB"/>
    <w:rsid w:val="00176B69"/>
    <w:rsid w:val="00176F9E"/>
    <w:rsid w:val="001771F4"/>
    <w:rsid w:val="001776F6"/>
    <w:rsid w:val="00177976"/>
    <w:rsid w:val="00180371"/>
    <w:rsid w:val="001808BD"/>
    <w:rsid w:val="001812D9"/>
    <w:rsid w:val="00181F6A"/>
    <w:rsid w:val="00181FEF"/>
    <w:rsid w:val="00182764"/>
    <w:rsid w:val="00182A9C"/>
    <w:rsid w:val="001833E1"/>
    <w:rsid w:val="001841FF"/>
    <w:rsid w:val="00184537"/>
    <w:rsid w:val="001854CA"/>
    <w:rsid w:val="00185A75"/>
    <w:rsid w:val="00185F92"/>
    <w:rsid w:val="00186CB8"/>
    <w:rsid w:val="00187023"/>
    <w:rsid w:val="00187565"/>
    <w:rsid w:val="00187E0F"/>
    <w:rsid w:val="00190A5F"/>
    <w:rsid w:val="00190A60"/>
    <w:rsid w:val="00191572"/>
    <w:rsid w:val="00191F81"/>
    <w:rsid w:val="001923DD"/>
    <w:rsid w:val="001925BF"/>
    <w:rsid w:val="00192C1D"/>
    <w:rsid w:val="001933D0"/>
    <w:rsid w:val="001938C5"/>
    <w:rsid w:val="00193DB0"/>
    <w:rsid w:val="00194979"/>
    <w:rsid w:val="00195538"/>
    <w:rsid w:val="0019609C"/>
    <w:rsid w:val="001966F5"/>
    <w:rsid w:val="00196811"/>
    <w:rsid w:val="0019708B"/>
    <w:rsid w:val="00197DE1"/>
    <w:rsid w:val="001A0695"/>
    <w:rsid w:val="001A196C"/>
    <w:rsid w:val="001A1FBC"/>
    <w:rsid w:val="001A21A9"/>
    <w:rsid w:val="001A21DA"/>
    <w:rsid w:val="001A2718"/>
    <w:rsid w:val="001A3486"/>
    <w:rsid w:val="001A34ED"/>
    <w:rsid w:val="001A3F2E"/>
    <w:rsid w:val="001A4183"/>
    <w:rsid w:val="001A4325"/>
    <w:rsid w:val="001A47C8"/>
    <w:rsid w:val="001A61C5"/>
    <w:rsid w:val="001A621E"/>
    <w:rsid w:val="001A6E11"/>
    <w:rsid w:val="001A791E"/>
    <w:rsid w:val="001A7D9A"/>
    <w:rsid w:val="001B076E"/>
    <w:rsid w:val="001B095A"/>
    <w:rsid w:val="001B1321"/>
    <w:rsid w:val="001B28C2"/>
    <w:rsid w:val="001B2DE7"/>
    <w:rsid w:val="001B316B"/>
    <w:rsid w:val="001B3808"/>
    <w:rsid w:val="001B3902"/>
    <w:rsid w:val="001B4D7A"/>
    <w:rsid w:val="001B6549"/>
    <w:rsid w:val="001B7C33"/>
    <w:rsid w:val="001B7F87"/>
    <w:rsid w:val="001C01E0"/>
    <w:rsid w:val="001C0405"/>
    <w:rsid w:val="001C0994"/>
    <w:rsid w:val="001C0C6E"/>
    <w:rsid w:val="001C0EB2"/>
    <w:rsid w:val="001C1E79"/>
    <w:rsid w:val="001C21E8"/>
    <w:rsid w:val="001C32A4"/>
    <w:rsid w:val="001C4175"/>
    <w:rsid w:val="001C5CA3"/>
    <w:rsid w:val="001C67EC"/>
    <w:rsid w:val="001C6887"/>
    <w:rsid w:val="001C71BB"/>
    <w:rsid w:val="001D004A"/>
    <w:rsid w:val="001D1F05"/>
    <w:rsid w:val="001D2467"/>
    <w:rsid w:val="001D29FA"/>
    <w:rsid w:val="001D328B"/>
    <w:rsid w:val="001D3DE4"/>
    <w:rsid w:val="001D4745"/>
    <w:rsid w:val="001D49F0"/>
    <w:rsid w:val="001D5620"/>
    <w:rsid w:val="001D66DB"/>
    <w:rsid w:val="001D7508"/>
    <w:rsid w:val="001E0948"/>
    <w:rsid w:val="001E0D31"/>
    <w:rsid w:val="001E14D9"/>
    <w:rsid w:val="001E1708"/>
    <w:rsid w:val="001E17C3"/>
    <w:rsid w:val="001E1812"/>
    <w:rsid w:val="001E2474"/>
    <w:rsid w:val="001E251E"/>
    <w:rsid w:val="001E2A9E"/>
    <w:rsid w:val="001E44DD"/>
    <w:rsid w:val="001E4F93"/>
    <w:rsid w:val="001E5604"/>
    <w:rsid w:val="001E6477"/>
    <w:rsid w:val="001E67C6"/>
    <w:rsid w:val="001E6932"/>
    <w:rsid w:val="001F0324"/>
    <w:rsid w:val="001F042B"/>
    <w:rsid w:val="001F1F59"/>
    <w:rsid w:val="001F2516"/>
    <w:rsid w:val="001F2EA7"/>
    <w:rsid w:val="001F3002"/>
    <w:rsid w:val="001F362A"/>
    <w:rsid w:val="001F3736"/>
    <w:rsid w:val="001F4974"/>
    <w:rsid w:val="001F4EDE"/>
    <w:rsid w:val="001F589A"/>
    <w:rsid w:val="001F5EF1"/>
    <w:rsid w:val="001F5FE7"/>
    <w:rsid w:val="001F6B8B"/>
    <w:rsid w:val="001F6CF5"/>
    <w:rsid w:val="001F76CE"/>
    <w:rsid w:val="001F797C"/>
    <w:rsid w:val="001F7FA2"/>
    <w:rsid w:val="00200D93"/>
    <w:rsid w:val="00201094"/>
    <w:rsid w:val="002011F7"/>
    <w:rsid w:val="002029A1"/>
    <w:rsid w:val="002029C6"/>
    <w:rsid w:val="00202ACA"/>
    <w:rsid w:val="002031E3"/>
    <w:rsid w:val="00204536"/>
    <w:rsid w:val="00204B82"/>
    <w:rsid w:val="002066C2"/>
    <w:rsid w:val="0020673F"/>
    <w:rsid w:val="00206790"/>
    <w:rsid w:val="00206BE8"/>
    <w:rsid w:val="00210E37"/>
    <w:rsid w:val="002112EB"/>
    <w:rsid w:val="0021225B"/>
    <w:rsid w:val="00212281"/>
    <w:rsid w:val="00213323"/>
    <w:rsid w:val="00213586"/>
    <w:rsid w:val="002135FB"/>
    <w:rsid w:val="00213777"/>
    <w:rsid w:val="00214167"/>
    <w:rsid w:val="002147AE"/>
    <w:rsid w:val="00214E17"/>
    <w:rsid w:val="002150AF"/>
    <w:rsid w:val="00215A76"/>
    <w:rsid w:val="00215D44"/>
    <w:rsid w:val="002160D0"/>
    <w:rsid w:val="00216CA4"/>
    <w:rsid w:val="00216D43"/>
    <w:rsid w:val="00217134"/>
    <w:rsid w:val="00217312"/>
    <w:rsid w:val="0021750D"/>
    <w:rsid w:val="00217AC6"/>
    <w:rsid w:val="002205DC"/>
    <w:rsid w:val="0022087C"/>
    <w:rsid w:val="0022106F"/>
    <w:rsid w:val="00221259"/>
    <w:rsid w:val="00221298"/>
    <w:rsid w:val="002219CB"/>
    <w:rsid w:val="00222FB8"/>
    <w:rsid w:val="00223858"/>
    <w:rsid w:val="002238DF"/>
    <w:rsid w:val="00223E8E"/>
    <w:rsid w:val="0022403D"/>
    <w:rsid w:val="0022434F"/>
    <w:rsid w:val="00224379"/>
    <w:rsid w:val="00224756"/>
    <w:rsid w:val="0022478F"/>
    <w:rsid w:val="00225039"/>
    <w:rsid w:val="0022510D"/>
    <w:rsid w:val="00225B83"/>
    <w:rsid w:val="00225EC7"/>
    <w:rsid w:val="00226A61"/>
    <w:rsid w:val="00226F5C"/>
    <w:rsid w:val="00227C79"/>
    <w:rsid w:val="00227C9D"/>
    <w:rsid w:val="00227FB5"/>
    <w:rsid w:val="00230BC5"/>
    <w:rsid w:val="00231876"/>
    <w:rsid w:val="00231F2B"/>
    <w:rsid w:val="002323F4"/>
    <w:rsid w:val="002327C1"/>
    <w:rsid w:val="00232AF3"/>
    <w:rsid w:val="002330A3"/>
    <w:rsid w:val="002339C8"/>
    <w:rsid w:val="00234134"/>
    <w:rsid w:val="002341DA"/>
    <w:rsid w:val="002346AA"/>
    <w:rsid w:val="00234729"/>
    <w:rsid w:val="002354EF"/>
    <w:rsid w:val="00235A37"/>
    <w:rsid w:val="00235AFD"/>
    <w:rsid w:val="00235E35"/>
    <w:rsid w:val="00235EA8"/>
    <w:rsid w:val="00236B56"/>
    <w:rsid w:val="002377C3"/>
    <w:rsid w:val="0023787E"/>
    <w:rsid w:val="00237BD6"/>
    <w:rsid w:val="00237E84"/>
    <w:rsid w:val="0024015C"/>
    <w:rsid w:val="00240167"/>
    <w:rsid w:val="00240F31"/>
    <w:rsid w:val="0024117D"/>
    <w:rsid w:val="002421A7"/>
    <w:rsid w:val="00242D8D"/>
    <w:rsid w:val="00242DC4"/>
    <w:rsid w:val="00243557"/>
    <w:rsid w:val="00243BEC"/>
    <w:rsid w:val="00243FF7"/>
    <w:rsid w:val="00244196"/>
    <w:rsid w:val="002445DF"/>
    <w:rsid w:val="00244EA5"/>
    <w:rsid w:val="00244EA7"/>
    <w:rsid w:val="00245391"/>
    <w:rsid w:val="00245402"/>
    <w:rsid w:val="002455E4"/>
    <w:rsid w:val="002458B9"/>
    <w:rsid w:val="0024604C"/>
    <w:rsid w:val="002461C3"/>
    <w:rsid w:val="00247351"/>
    <w:rsid w:val="002501BB"/>
    <w:rsid w:val="002506D3"/>
    <w:rsid w:val="0025071B"/>
    <w:rsid w:val="00250892"/>
    <w:rsid w:val="00250BF1"/>
    <w:rsid w:val="00251AA2"/>
    <w:rsid w:val="002526AF"/>
    <w:rsid w:val="00253002"/>
    <w:rsid w:val="00253E04"/>
    <w:rsid w:val="0025549E"/>
    <w:rsid w:val="00256963"/>
    <w:rsid w:val="0026185C"/>
    <w:rsid w:val="0026349C"/>
    <w:rsid w:val="00263FD2"/>
    <w:rsid w:val="00264064"/>
    <w:rsid w:val="00264B89"/>
    <w:rsid w:val="00265854"/>
    <w:rsid w:val="00265DEA"/>
    <w:rsid w:val="002664A9"/>
    <w:rsid w:val="00267AD3"/>
    <w:rsid w:val="00267AE3"/>
    <w:rsid w:val="002703A1"/>
    <w:rsid w:val="002703EE"/>
    <w:rsid w:val="0027189D"/>
    <w:rsid w:val="00271A0B"/>
    <w:rsid w:val="00272098"/>
    <w:rsid w:val="00273E7B"/>
    <w:rsid w:val="00274142"/>
    <w:rsid w:val="00275287"/>
    <w:rsid w:val="00275629"/>
    <w:rsid w:val="00276CFD"/>
    <w:rsid w:val="00281F03"/>
    <w:rsid w:val="00282319"/>
    <w:rsid w:val="00282890"/>
    <w:rsid w:val="00282A85"/>
    <w:rsid w:val="00282F03"/>
    <w:rsid w:val="00283B6A"/>
    <w:rsid w:val="00284A06"/>
    <w:rsid w:val="00284DA0"/>
    <w:rsid w:val="00285339"/>
    <w:rsid w:val="002856F9"/>
    <w:rsid w:val="00285DAC"/>
    <w:rsid w:val="0028645F"/>
    <w:rsid w:val="00287021"/>
    <w:rsid w:val="00287AFD"/>
    <w:rsid w:val="00287C0D"/>
    <w:rsid w:val="00287C46"/>
    <w:rsid w:val="00287D18"/>
    <w:rsid w:val="00287E47"/>
    <w:rsid w:val="002900EC"/>
    <w:rsid w:val="002903A4"/>
    <w:rsid w:val="00290BAC"/>
    <w:rsid w:val="00291A2E"/>
    <w:rsid w:val="00291F38"/>
    <w:rsid w:val="0029208A"/>
    <w:rsid w:val="00295577"/>
    <w:rsid w:val="002959C7"/>
    <w:rsid w:val="00295AB2"/>
    <w:rsid w:val="00295DCD"/>
    <w:rsid w:val="00295F01"/>
    <w:rsid w:val="00296218"/>
    <w:rsid w:val="0029636B"/>
    <w:rsid w:val="002964B7"/>
    <w:rsid w:val="002970C6"/>
    <w:rsid w:val="00297A89"/>
    <w:rsid w:val="002A04DB"/>
    <w:rsid w:val="002A2812"/>
    <w:rsid w:val="002A28AC"/>
    <w:rsid w:val="002A3388"/>
    <w:rsid w:val="002A35A9"/>
    <w:rsid w:val="002A4AED"/>
    <w:rsid w:val="002A4C81"/>
    <w:rsid w:val="002A4D00"/>
    <w:rsid w:val="002A524F"/>
    <w:rsid w:val="002A568F"/>
    <w:rsid w:val="002A5798"/>
    <w:rsid w:val="002A6D0B"/>
    <w:rsid w:val="002A6D52"/>
    <w:rsid w:val="002B08C5"/>
    <w:rsid w:val="002B10CE"/>
    <w:rsid w:val="002B17AA"/>
    <w:rsid w:val="002B30F9"/>
    <w:rsid w:val="002B3821"/>
    <w:rsid w:val="002B3A3E"/>
    <w:rsid w:val="002B43C4"/>
    <w:rsid w:val="002B44EB"/>
    <w:rsid w:val="002B4C57"/>
    <w:rsid w:val="002B4DA2"/>
    <w:rsid w:val="002B5E5A"/>
    <w:rsid w:val="002B635E"/>
    <w:rsid w:val="002B6F75"/>
    <w:rsid w:val="002C0141"/>
    <w:rsid w:val="002C0351"/>
    <w:rsid w:val="002C0374"/>
    <w:rsid w:val="002C03BB"/>
    <w:rsid w:val="002C0768"/>
    <w:rsid w:val="002C1629"/>
    <w:rsid w:val="002C1CDA"/>
    <w:rsid w:val="002C2237"/>
    <w:rsid w:val="002C26CD"/>
    <w:rsid w:val="002C2CEC"/>
    <w:rsid w:val="002C2FC7"/>
    <w:rsid w:val="002C3724"/>
    <w:rsid w:val="002C37E9"/>
    <w:rsid w:val="002C4368"/>
    <w:rsid w:val="002C472D"/>
    <w:rsid w:val="002C615F"/>
    <w:rsid w:val="002C6284"/>
    <w:rsid w:val="002D045E"/>
    <w:rsid w:val="002D0A44"/>
    <w:rsid w:val="002D113A"/>
    <w:rsid w:val="002D21DB"/>
    <w:rsid w:val="002D2946"/>
    <w:rsid w:val="002D2E12"/>
    <w:rsid w:val="002D358E"/>
    <w:rsid w:val="002D3A28"/>
    <w:rsid w:val="002D3AF8"/>
    <w:rsid w:val="002D4D7C"/>
    <w:rsid w:val="002D55AA"/>
    <w:rsid w:val="002D5ACC"/>
    <w:rsid w:val="002D5F50"/>
    <w:rsid w:val="002D6CD1"/>
    <w:rsid w:val="002D712F"/>
    <w:rsid w:val="002D732A"/>
    <w:rsid w:val="002D76F0"/>
    <w:rsid w:val="002E0121"/>
    <w:rsid w:val="002E013B"/>
    <w:rsid w:val="002E0427"/>
    <w:rsid w:val="002E047F"/>
    <w:rsid w:val="002E06FD"/>
    <w:rsid w:val="002E0A4D"/>
    <w:rsid w:val="002E2509"/>
    <w:rsid w:val="002E27AB"/>
    <w:rsid w:val="002E2D2C"/>
    <w:rsid w:val="002E3C6D"/>
    <w:rsid w:val="002E4489"/>
    <w:rsid w:val="002E4589"/>
    <w:rsid w:val="002E4F49"/>
    <w:rsid w:val="002E50EF"/>
    <w:rsid w:val="002E537B"/>
    <w:rsid w:val="002E6095"/>
    <w:rsid w:val="002E60AE"/>
    <w:rsid w:val="002E6101"/>
    <w:rsid w:val="002E6B4F"/>
    <w:rsid w:val="002E7321"/>
    <w:rsid w:val="002E73F6"/>
    <w:rsid w:val="002F0282"/>
    <w:rsid w:val="002F249D"/>
    <w:rsid w:val="002F2D49"/>
    <w:rsid w:val="002F30ED"/>
    <w:rsid w:val="002F4546"/>
    <w:rsid w:val="002F4878"/>
    <w:rsid w:val="002F4A07"/>
    <w:rsid w:val="002F4C2B"/>
    <w:rsid w:val="002F4F67"/>
    <w:rsid w:val="002F544B"/>
    <w:rsid w:val="002F5F00"/>
    <w:rsid w:val="002F6D21"/>
    <w:rsid w:val="002F7E25"/>
    <w:rsid w:val="0030029B"/>
    <w:rsid w:val="00300545"/>
    <w:rsid w:val="00300995"/>
    <w:rsid w:val="00301B3C"/>
    <w:rsid w:val="003023DC"/>
    <w:rsid w:val="00302881"/>
    <w:rsid w:val="00302945"/>
    <w:rsid w:val="00303FC5"/>
    <w:rsid w:val="003042AC"/>
    <w:rsid w:val="00305457"/>
    <w:rsid w:val="003058F2"/>
    <w:rsid w:val="003059B8"/>
    <w:rsid w:val="003063D1"/>
    <w:rsid w:val="0030664F"/>
    <w:rsid w:val="0030733D"/>
    <w:rsid w:val="00307736"/>
    <w:rsid w:val="00307E60"/>
    <w:rsid w:val="003101C2"/>
    <w:rsid w:val="00311948"/>
    <w:rsid w:val="00311A94"/>
    <w:rsid w:val="00311C18"/>
    <w:rsid w:val="00311F2E"/>
    <w:rsid w:val="00312521"/>
    <w:rsid w:val="00312754"/>
    <w:rsid w:val="003137FE"/>
    <w:rsid w:val="00313F74"/>
    <w:rsid w:val="00314213"/>
    <w:rsid w:val="00314511"/>
    <w:rsid w:val="0031465E"/>
    <w:rsid w:val="00314663"/>
    <w:rsid w:val="0031466D"/>
    <w:rsid w:val="00314B1E"/>
    <w:rsid w:val="003167BC"/>
    <w:rsid w:val="00316A22"/>
    <w:rsid w:val="00316ABB"/>
    <w:rsid w:val="00316B35"/>
    <w:rsid w:val="00316D40"/>
    <w:rsid w:val="00317D32"/>
    <w:rsid w:val="00317DA3"/>
    <w:rsid w:val="00320437"/>
    <w:rsid w:val="00321AA3"/>
    <w:rsid w:val="0032213D"/>
    <w:rsid w:val="00323564"/>
    <w:rsid w:val="00325249"/>
    <w:rsid w:val="0032611D"/>
    <w:rsid w:val="003266DA"/>
    <w:rsid w:val="00327570"/>
    <w:rsid w:val="003276FC"/>
    <w:rsid w:val="00330028"/>
    <w:rsid w:val="00331175"/>
    <w:rsid w:val="00332104"/>
    <w:rsid w:val="00332C01"/>
    <w:rsid w:val="003344E5"/>
    <w:rsid w:val="00334C59"/>
    <w:rsid w:val="00334CAB"/>
    <w:rsid w:val="00334F85"/>
    <w:rsid w:val="003350F0"/>
    <w:rsid w:val="00335DFF"/>
    <w:rsid w:val="003362D6"/>
    <w:rsid w:val="00336787"/>
    <w:rsid w:val="00336B9E"/>
    <w:rsid w:val="00337301"/>
    <w:rsid w:val="003379BD"/>
    <w:rsid w:val="003404EE"/>
    <w:rsid w:val="00341FDE"/>
    <w:rsid w:val="00342015"/>
    <w:rsid w:val="003427C5"/>
    <w:rsid w:val="003428C6"/>
    <w:rsid w:val="00342EA2"/>
    <w:rsid w:val="00344C98"/>
    <w:rsid w:val="003450C0"/>
    <w:rsid w:val="003454D2"/>
    <w:rsid w:val="003463EA"/>
    <w:rsid w:val="00346EF1"/>
    <w:rsid w:val="0035161D"/>
    <w:rsid w:val="003517BC"/>
    <w:rsid w:val="00351EA8"/>
    <w:rsid w:val="00352025"/>
    <w:rsid w:val="0035280C"/>
    <w:rsid w:val="0035326D"/>
    <w:rsid w:val="0035397D"/>
    <w:rsid w:val="00354732"/>
    <w:rsid w:val="0035574E"/>
    <w:rsid w:val="003560BA"/>
    <w:rsid w:val="003565BE"/>
    <w:rsid w:val="003566A0"/>
    <w:rsid w:val="00356B5E"/>
    <w:rsid w:val="00356FDD"/>
    <w:rsid w:val="003571CB"/>
    <w:rsid w:val="003574C2"/>
    <w:rsid w:val="00357C07"/>
    <w:rsid w:val="00357FAA"/>
    <w:rsid w:val="0036020C"/>
    <w:rsid w:val="00360C4B"/>
    <w:rsid w:val="00360CF9"/>
    <w:rsid w:val="00360DA9"/>
    <w:rsid w:val="003612D8"/>
    <w:rsid w:val="0036296B"/>
    <w:rsid w:val="00363A0A"/>
    <w:rsid w:val="0036548E"/>
    <w:rsid w:val="00366452"/>
    <w:rsid w:val="0036680B"/>
    <w:rsid w:val="00366FD9"/>
    <w:rsid w:val="003672F8"/>
    <w:rsid w:val="003674E2"/>
    <w:rsid w:val="00367660"/>
    <w:rsid w:val="003702C3"/>
    <w:rsid w:val="003706D4"/>
    <w:rsid w:val="00370807"/>
    <w:rsid w:val="0037087F"/>
    <w:rsid w:val="00370C65"/>
    <w:rsid w:val="0037102A"/>
    <w:rsid w:val="0037225F"/>
    <w:rsid w:val="003729F2"/>
    <w:rsid w:val="00372C81"/>
    <w:rsid w:val="00372FA9"/>
    <w:rsid w:val="003730E8"/>
    <w:rsid w:val="0037432B"/>
    <w:rsid w:val="00375328"/>
    <w:rsid w:val="00376466"/>
    <w:rsid w:val="00376623"/>
    <w:rsid w:val="003767A9"/>
    <w:rsid w:val="0037720E"/>
    <w:rsid w:val="00380687"/>
    <w:rsid w:val="003810D4"/>
    <w:rsid w:val="00381240"/>
    <w:rsid w:val="00381383"/>
    <w:rsid w:val="0038153D"/>
    <w:rsid w:val="00381CF6"/>
    <w:rsid w:val="00381ED2"/>
    <w:rsid w:val="0038240F"/>
    <w:rsid w:val="00383208"/>
    <w:rsid w:val="00383226"/>
    <w:rsid w:val="003837AC"/>
    <w:rsid w:val="00383CB0"/>
    <w:rsid w:val="00383F07"/>
    <w:rsid w:val="003853FC"/>
    <w:rsid w:val="0038557E"/>
    <w:rsid w:val="003863E8"/>
    <w:rsid w:val="003865F9"/>
    <w:rsid w:val="00386F30"/>
    <w:rsid w:val="00387097"/>
    <w:rsid w:val="0038764F"/>
    <w:rsid w:val="00390941"/>
    <w:rsid w:val="00392D0C"/>
    <w:rsid w:val="00393564"/>
    <w:rsid w:val="0039363E"/>
    <w:rsid w:val="00393C22"/>
    <w:rsid w:val="00394A56"/>
    <w:rsid w:val="00394F67"/>
    <w:rsid w:val="00395137"/>
    <w:rsid w:val="0039544D"/>
    <w:rsid w:val="00395EBA"/>
    <w:rsid w:val="00395EE8"/>
    <w:rsid w:val="0039728F"/>
    <w:rsid w:val="00397753"/>
    <w:rsid w:val="003978E7"/>
    <w:rsid w:val="00397C68"/>
    <w:rsid w:val="003A010A"/>
    <w:rsid w:val="003A0B20"/>
    <w:rsid w:val="003A0DED"/>
    <w:rsid w:val="003A2221"/>
    <w:rsid w:val="003A273E"/>
    <w:rsid w:val="003A32C0"/>
    <w:rsid w:val="003A35EF"/>
    <w:rsid w:val="003A3655"/>
    <w:rsid w:val="003A3A3D"/>
    <w:rsid w:val="003A48A6"/>
    <w:rsid w:val="003A5452"/>
    <w:rsid w:val="003A5E2B"/>
    <w:rsid w:val="003A625E"/>
    <w:rsid w:val="003A6396"/>
    <w:rsid w:val="003A6718"/>
    <w:rsid w:val="003A75AF"/>
    <w:rsid w:val="003A7E2C"/>
    <w:rsid w:val="003B04FB"/>
    <w:rsid w:val="003B0A9D"/>
    <w:rsid w:val="003B1B57"/>
    <w:rsid w:val="003B2317"/>
    <w:rsid w:val="003B283C"/>
    <w:rsid w:val="003B2A01"/>
    <w:rsid w:val="003B3415"/>
    <w:rsid w:val="003B3D2A"/>
    <w:rsid w:val="003B4006"/>
    <w:rsid w:val="003B4701"/>
    <w:rsid w:val="003B4964"/>
    <w:rsid w:val="003B5439"/>
    <w:rsid w:val="003B57B0"/>
    <w:rsid w:val="003B6E22"/>
    <w:rsid w:val="003B7DC7"/>
    <w:rsid w:val="003C0728"/>
    <w:rsid w:val="003C0AB0"/>
    <w:rsid w:val="003C0F45"/>
    <w:rsid w:val="003C1ECC"/>
    <w:rsid w:val="003C2768"/>
    <w:rsid w:val="003C2FA6"/>
    <w:rsid w:val="003C3069"/>
    <w:rsid w:val="003C36DF"/>
    <w:rsid w:val="003C3F30"/>
    <w:rsid w:val="003C43D9"/>
    <w:rsid w:val="003C51C4"/>
    <w:rsid w:val="003C546A"/>
    <w:rsid w:val="003C5800"/>
    <w:rsid w:val="003C735D"/>
    <w:rsid w:val="003C74E2"/>
    <w:rsid w:val="003C776F"/>
    <w:rsid w:val="003C7C71"/>
    <w:rsid w:val="003D008B"/>
    <w:rsid w:val="003D04D2"/>
    <w:rsid w:val="003D0F2D"/>
    <w:rsid w:val="003D10B7"/>
    <w:rsid w:val="003D11DC"/>
    <w:rsid w:val="003D1223"/>
    <w:rsid w:val="003D16F6"/>
    <w:rsid w:val="003D1D7C"/>
    <w:rsid w:val="003D287E"/>
    <w:rsid w:val="003D2906"/>
    <w:rsid w:val="003D2CE0"/>
    <w:rsid w:val="003D37AE"/>
    <w:rsid w:val="003D3FF1"/>
    <w:rsid w:val="003D3FFA"/>
    <w:rsid w:val="003D4EB3"/>
    <w:rsid w:val="003D546F"/>
    <w:rsid w:val="003D5A51"/>
    <w:rsid w:val="003D6117"/>
    <w:rsid w:val="003D61FF"/>
    <w:rsid w:val="003D69D2"/>
    <w:rsid w:val="003D7219"/>
    <w:rsid w:val="003E1DFC"/>
    <w:rsid w:val="003E1FB6"/>
    <w:rsid w:val="003E25E1"/>
    <w:rsid w:val="003E276B"/>
    <w:rsid w:val="003E35D9"/>
    <w:rsid w:val="003E38A4"/>
    <w:rsid w:val="003E3E2A"/>
    <w:rsid w:val="003E4214"/>
    <w:rsid w:val="003E4341"/>
    <w:rsid w:val="003E48D7"/>
    <w:rsid w:val="003E54D6"/>
    <w:rsid w:val="003E557B"/>
    <w:rsid w:val="003E57AB"/>
    <w:rsid w:val="003E5E75"/>
    <w:rsid w:val="003E6382"/>
    <w:rsid w:val="003E7A53"/>
    <w:rsid w:val="003F06B1"/>
    <w:rsid w:val="003F1591"/>
    <w:rsid w:val="003F180C"/>
    <w:rsid w:val="003F24EB"/>
    <w:rsid w:val="003F2FA9"/>
    <w:rsid w:val="003F3DD2"/>
    <w:rsid w:val="003F3EB5"/>
    <w:rsid w:val="003F4495"/>
    <w:rsid w:val="003F4769"/>
    <w:rsid w:val="003F4E01"/>
    <w:rsid w:val="003F5D3E"/>
    <w:rsid w:val="003F5FF3"/>
    <w:rsid w:val="003F6422"/>
    <w:rsid w:val="003F7328"/>
    <w:rsid w:val="003F7B2D"/>
    <w:rsid w:val="003F7B94"/>
    <w:rsid w:val="004002ED"/>
    <w:rsid w:val="00401D70"/>
    <w:rsid w:val="00401EAE"/>
    <w:rsid w:val="00402317"/>
    <w:rsid w:val="004023AB"/>
    <w:rsid w:val="004030D3"/>
    <w:rsid w:val="0040315F"/>
    <w:rsid w:val="00403252"/>
    <w:rsid w:val="00403270"/>
    <w:rsid w:val="004034BA"/>
    <w:rsid w:val="004044EC"/>
    <w:rsid w:val="004046BA"/>
    <w:rsid w:val="004047C0"/>
    <w:rsid w:val="004059B5"/>
    <w:rsid w:val="004060E3"/>
    <w:rsid w:val="00406296"/>
    <w:rsid w:val="004068E6"/>
    <w:rsid w:val="004069C3"/>
    <w:rsid w:val="00406AD7"/>
    <w:rsid w:val="00406F10"/>
    <w:rsid w:val="0040759A"/>
    <w:rsid w:val="00410586"/>
    <w:rsid w:val="00410EFE"/>
    <w:rsid w:val="0041122D"/>
    <w:rsid w:val="00411B83"/>
    <w:rsid w:val="00412094"/>
    <w:rsid w:val="00412CD2"/>
    <w:rsid w:val="00413AA1"/>
    <w:rsid w:val="00414D12"/>
    <w:rsid w:val="0042019E"/>
    <w:rsid w:val="004203EF"/>
    <w:rsid w:val="00420532"/>
    <w:rsid w:val="00420B32"/>
    <w:rsid w:val="00421688"/>
    <w:rsid w:val="0042204F"/>
    <w:rsid w:val="004220D0"/>
    <w:rsid w:val="0042233E"/>
    <w:rsid w:val="0042407C"/>
    <w:rsid w:val="00424CA4"/>
    <w:rsid w:val="00425B6C"/>
    <w:rsid w:val="00425D94"/>
    <w:rsid w:val="00425E40"/>
    <w:rsid w:val="00426EC0"/>
    <w:rsid w:val="0043009F"/>
    <w:rsid w:val="00430190"/>
    <w:rsid w:val="00430CF0"/>
    <w:rsid w:val="0043116D"/>
    <w:rsid w:val="00431557"/>
    <w:rsid w:val="004315B7"/>
    <w:rsid w:val="00432A02"/>
    <w:rsid w:val="00432F1B"/>
    <w:rsid w:val="00432F33"/>
    <w:rsid w:val="004338B0"/>
    <w:rsid w:val="00433D94"/>
    <w:rsid w:val="00434A8A"/>
    <w:rsid w:val="00434EB7"/>
    <w:rsid w:val="00434F5D"/>
    <w:rsid w:val="0043583C"/>
    <w:rsid w:val="00435B61"/>
    <w:rsid w:val="00436FF0"/>
    <w:rsid w:val="00437475"/>
    <w:rsid w:val="004377B7"/>
    <w:rsid w:val="00440806"/>
    <w:rsid w:val="00440D42"/>
    <w:rsid w:val="00442205"/>
    <w:rsid w:val="0044228F"/>
    <w:rsid w:val="0044248C"/>
    <w:rsid w:val="004435ED"/>
    <w:rsid w:val="00443AF4"/>
    <w:rsid w:val="00443CEE"/>
    <w:rsid w:val="004442D3"/>
    <w:rsid w:val="00444F4C"/>
    <w:rsid w:val="004454BF"/>
    <w:rsid w:val="004457D1"/>
    <w:rsid w:val="00445EEA"/>
    <w:rsid w:val="00446D5F"/>
    <w:rsid w:val="00447798"/>
    <w:rsid w:val="00447D35"/>
    <w:rsid w:val="00450275"/>
    <w:rsid w:val="004502C1"/>
    <w:rsid w:val="004514D8"/>
    <w:rsid w:val="00452465"/>
    <w:rsid w:val="00452AB9"/>
    <w:rsid w:val="00452E0E"/>
    <w:rsid w:val="00453CAA"/>
    <w:rsid w:val="0045436D"/>
    <w:rsid w:val="004548CE"/>
    <w:rsid w:val="00454A50"/>
    <w:rsid w:val="00454E56"/>
    <w:rsid w:val="00455106"/>
    <w:rsid w:val="00455407"/>
    <w:rsid w:val="004555F1"/>
    <w:rsid w:val="00455C29"/>
    <w:rsid w:val="00457D1F"/>
    <w:rsid w:val="00457F34"/>
    <w:rsid w:val="00457F78"/>
    <w:rsid w:val="004602D7"/>
    <w:rsid w:val="00460632"/>
    <w:rsid w:val="00460948"/>
    <w:rsid w:val="00460D1B"/>
    <w:rsid w:val="00460F69"/>
    <w:rsid w:val="0046135B"/>
    <w:rsid w:val="004618D5"/>
    <w:rsid w:val="00462206"/>
    <w:rsid w:val="0046287D"/>
    <w:rsid w:val="00463ECF"/>
    <w:rsid w:val="00464033"/>
    <w:rsid w:val="00464336"/>
    <w:rsid w:val="00464B32"/>
    <w:rsid w:val="00465080"/>
    <w:rsid w:val="0046555B"/>
    <w:rsid w:val="00466C3F"/>
    <w:rsid w:val="004706E3"/>
    <w:rsid w:val="00470DCF"/>
    <w:rsid w:val="004714EA"/>
    <w:rsid w:val="00471642"/>
    <w:rsid w:val="0047263D"/>
    <w:rsid w:val="00474E8F"/>
    <w:rsid w:val="00474F6B"/>
    <w:rsid w:val="00475333"/>
    <w:rsid w:val="00475A3E"/>
    <w:rsid w:val="0047663C"/>
    <w:rsid w:val="004771BB"/>
    <w:rsid w:val="004778D4"/>
    <w:rsid w:val="00477C74"/>
    <w:rsid w:val="00477D27"/>
    <w:rsid w:val="004818BD"/>
    <w:rsid w:val="004823E0"/>
    <w:rsid w:val="004828F6"/>
    <w:rsid w:val="00482D51"/>
    <w:rsid w:val="00482E3B"/>
    <w:rsid w:val="004837FD"/>
    <w:rsid w:val="004847AD"/>
    <w:rsid w:val="00484A3E"/>
    <w:rsid w:val="00484DD2"/>
    <w:rsid w:val="00485871"/>
    <w:rsid w:val="004867DF"/>
    <w:rsid w:val="0048698E"/>
    <w:rsid w:val="00487045"/>
    <w:rsid w:val="00487B97"/>
    <w:rsid w:val="00490255"/>
    <w:rsid w:val="00491CD8"/>
    <w:rsid w:val="00491CDB"/>
    <w:rsid w:val="00492857"/>
    <w:rsid w:val="00492BFA"/>
    <w:rsid w:val="00492C29"/>
    <w:rsid w:val="00492C44"/>
    <w:rsid w:val="00492CD1"/>
    <w:rsid w:val="00493154"/>
    <w:rsid w:val="0049362A"/>
    <w:rsid w:val="00493B86"/>
    <w:rsid w:val="00493E9F"/>
    <w:rsid w:val="00494AA7"/>
    <w:rsid w:val="00494AAA"/>
    <w:rsid w:val="00495770"/>
    <w:rsid w:val="004968C8"/>
    <w:rsid w:val="004975FE"/>
    <w:rsid w:val="00497B05"/>
    <w:rsid w:val="00497F23"/>
    <w:rsid w:val="004A03AD"/>
    <w:rsid w:val="004A04B6"/>
    <w:rsid w:val="004A0E83"/>
    <w:rsid w:val="004A2643"/>
    <w:rsid w:val="004A32B7"/>
    <w:rsid w:val="004A525A"/>
    <w:rsid w:val="004A6081"/>
    <w:rsid w:val="004A6891"/>
    <w:rsid w:val="004A6960"/>
    <w:rsid w:val="004B003F"/>
    <w:rsid w:val="004B0159"/>
    <w:rsid w:val="004B0568"/>
    <w:rsid w:val="004B09D3"/>
    <w:rsid w:val="004B0B33"/>
    <w:rsid w:val="004B250F"/>
    <w:rsid w:val="004B25E3"/>
    <w:rsid w:val="004B2C3F"/>
    <w:rsid w:val="004B2D9E"/>
    <w:rsid w:val="004B345C"/>
    <w:rsid w:val="004B349A"/>
    <w:rsid w:val="004B4184"/>
    <w:rsid w:val="004B4990"/>
    <w:rsid w:val="004B4FD3"/>
    <w:rsid w:val="004B585B"/>
    <w:rsid w:val="004B5E9F"/>
    <w:rsid w:val="004B6336"/>
    <w:rsid w:val="004B7511"/>
    <w:rsid w:val="004C04C8"/>
    <w:rsid w:val="004C065A"/>
    <w:rsid w:val="004C114C"/>
    <w:rsid w:val="004C15CA"/>
    <w:rsid w:val="004C16BF"/>
    <w:rsid w:val="004C1A43"/>
    <w:rsid w:val="004C2E4F"/>
    <w:rsid w:val="004C2F03"/>
    <w:rsid w:val="004C3062"/>
    <w:rsid w:val="004C3145"/>
    <w:rsid w:val="004C34BF"/>
    <w:rsid w:val="004C3A4D"/>
    <w:rsid w:val="004C42FA"/>
    <w:rsid w:val="004C478E"/>
    <w:rsid w:val="004C52F9"/>
    <w:rsid w:val="004C5344"/>
    <w:rsid w:val="004C567E"/>
    <w:rsid w:val="004C57A4"/>
    <w:rsid w:val="004C5E51"/>
    <w:rsid w:val="004C65A3"/>
    <w:rsid w:val="004C6DC7"/>
    <w:rsid w:val="004C7551"/>
    <w:rsid w:val="004C786B"/>
    <w:rsid w:val="004C7D3B"/>
    <w:rsid w:val="004D0191"/>
    <w:rsid w:val="004D0244"/>
    <w:rsid w:val="004D1A7E"/>
    <w:rsid w:val="004D1F0D"/>
    <w:rsid w:val="004D2297"/>
    <w:rsid w:val="004D22E5"/>
    <w:rsid w:val="004D3FF1"/>
    <w:rsid w:val="004D4066"/>
    <w:rsid w:val="004D42C4"/>
    <w:rsid w:val="004D4974"/>
    <w:rsid w:val="004D4DB6"/>
    <w:rsid w:val="004D4F62"/>
    <w:rsid w:val="004D5881"/>
    <w:rsid w:val="004D5BF8"/>
    <w:rsid w:val="004D5C23"/>
    <w:rsid w:val="004D65B4"/>
    <w:rsid w:val="004D757B"/>
    <w:rsid w:val="004D7A00"/>
    <w:rsid w:val="004D7A4F"/>
    <w:rsid w:val="004E0289"/>
    <w:rsid w:val="004E0722"/>
    <w:rsid w:val="004E1056"/>
    <w:rsid w:val="004E1D20"/>
    <w:rsid w:val="004E1DCF"/>
    <w:rsid w:val="004E2AB1"/>
    <w:rsid w:val="004E2B98"/>
    <w:rsid w:val="004E2F4D"/>
    <w:rsid w:val="004E3205"/>
    <w:rsid w:val="004E3914"/>
    <w:rsid w:val="004E3B01"/>
    <w:rsid w:val="004E50D9"/>
    <w:rsid w:val="004E5AB5"/>
    <w:rsid w:val="004E6139"/>
    <w:rsid w:val="004E6B24"/>
    <w:rsid w:val="004E72C0"/>
    <w:rsid w:val="004F06C6"/>
    <w:rsid w:val="004F1354"/>
    <w:rsid w:val="004F18AB"/>
    <w:rsid w:val="004F2424"/>
    <w:rsid w:val="004F24E3"/>
    <w:rsid w:val="004F2621"/>
    <w:rsid w:val="004F3FCE"/>
    <w:rsid w:val="004F4336"/>
    <w:rsid w:val="004F4361"/>
    <w:rsid w:val="004F4B94"/>
    <w:rsid w:val="004F544A"/>
    <w:rsid w:val="004F66A4"/>
    <w:rsid w:val="004F6982"/>
    <w:rsid w:val="004F7287"/>
    <w:rsid w:val="005001F6"/>
    <w:rsid w:val="00500D6D"/>
    <w:rsid w:val="00500F86"/>
    <w:rsid w:val="0050214E"/>
    <w:rsid w:val="005023D5"/>
    <w:rsid w:val="00502B2D"/>
    <w:rsid w:val="00502E7D"/>
    <w:rsid w:val="005050E5"/>
    <w:rsid w:val="005055BB"/>
    <w:rsid w:val="005068A0"/>
    <w:rsid w:val="00506C03"/>
    <w:rsid w:val="00507AC7"/>
    <w:rsid w:val="00510D18"/>
    <w:rsid w:val="00511278"/>
    <w:rsid w:val="005114FC"/>
    <w:rsid w:val="0051173A"/>
    <w:rsid w:val="00511AAC"/>
    <w:rsid w:val="00511E2A"/>
    <w:rsid w:val="00512F84"/>
    <w:rsid w:val="00513B1F"/>
    <w:rsid w:val="00514601"/>
    <w:rsid w:val="00514CA4"/>
    <w:rsid w:val="00517710"/>
    <w:rsid w:val="00517D1D"/>
    <w:rsid w:val="00520CD7"/>
    <w:rsid w:val="00520F72"/>
    <w:rsid w:val="00521B38"/>
    <w:rsid w:val="00521F73"/>
    <w:rsid w:val="005227A8"/>
    <w:rsid w:val="00522B0A"/>
    <w:rsid w:val="00522D6B"/>
    <w:rsid w:val="005237EA"/>
    <w:rsid w:val="00523BE7"/>
    <w:rsid w:val="00523EC4"/>
    <w:rsid w:val="0052410A"/>
    <w:rsid w:val="005243BC"/>
    <w:rsid w:val="00524537"/>
    <w:rsid w:val="00524F5A"/>
    <w:rsid w:val="00524F76"/>
    <w:rsid w:val="00525C27"/>
    <w:rsid w:val="00526075"/>
    <w:rsid w:val="005261F2"/>
    <w:rsid w:val="0052650A"/>
    <w:rsid w:val="00526F6A"/>
    <w:rsid w:val="00527391"/>
    <w:rsid w:val="00527922"/>
    <w:rsid w:val="005317D2"/>
    <w:rsid w:val="005325F7"/>
    <w:rsid w:val="005328C4"/>
    <w:rsid w:val="005329F1"/>
    <w:rsid w:val="005354BA"/>
    <w:rsid w:val="00535591"/>
    <w:rsid w:val="005356F1"/>
    <w:rsid w:val="00536246"/>
    <w:rsid w:val="005368AA"/>
    <w:rsid w:val="00536FBD"/>
    <w:rsid w:val="005370EA"/>
    <w:rsid w:val="005377B7"/>
    <w:rsid w:val="00540130"/>
    <w:rsid w:val="00540336"/>
    <w:rsid w:val="005403DE"/>
    <w:rsid w:val="005411F6"/>
    <w:rsid w:val="0054177D"/>
    <w:rsid w:val="00542DC3"/>
    <w:rsid w:val="00543553"/>
    <w:rsid w:val="00543610"/>
    <w:rsid w:val="00543A9F"/>
    <w:rsid w:val="00544259"/>
    <w:rsid w:val="005448DD"/>
    <w:rsid w:val="00544B3E"/>
    <w:rsid w:val="00545290"/>
    <w:rsid w:val="005458DF"/>
    <w:rsid w:val="005473A0"/>
    <w:rsid w:val="00547ACD"/>
    <w:rsid w:val="00547AFE"/>
    <w:rsid w:val="00547B28"/>
    <w:rsid w:val="005505F8"/>
    <w:rsid w:val="00550B57"/>
    <w:rsid w:val="0055126E"/>
    <w:rsid w:val="00552110"/>
    <w:rsid w:val="00554795"/>
    <w:rsid w:val="00554EBC"/>
    <w:rsid w:val="005567A4"/>
    <w:rsid w:val="00557F29"/>
    <w:rsid w:val="00560831"/>
    <w:rsid w:val="00560DC6"/>
    <w:rsid w:val="00560FE5"/>
    <w:rsid w:val="005613C5"/>
    <w:rsid w:val="00561662"/>
    <w:rsid w:val="00561935"/>
    <w:rsid w:val="005622D6"/>
    <w:rsid w:val="00562629"/>
    <w:rsid w:val="00562AF6"/>
    <w:rsid w:val="00562B03"/>
    <w:rsid w:val="00563458"/>
    <w:rsid w:val="0056345C"/>
    <w:rsid w:val="00563471"/>
    <w:rsid w:val="00563BE6"/>
    <w:rsid w:val="00564F13"/>
    <w:rsid w:val="00565D29"/>
    <w:rsid w:val="0056669E"/>
    <w:rsid w:val="005670CE"/>
    <w:rsid w:val="005670DA"/>
    <w:rsid w:val="005672DE"/>
    <w:rsid w:val="005675B2"/>
    <w:rsid w:val="0057065F"/>
    <w:rsid w:val="00570EAB"/>
    <w:rsid w:val="005712BB"/>
    <w:rsid w:val="0057139C"/>
    <w:rsid w:val="0057169F"/>
    <w:rsid w:val="005720D2"/>
    <w:rsid w:val="00572183"/>
    <w:rsid w:val="0057225F"/>
    <w:rsid w:val="00572462"/>
    <w:rsid w:val="0057254D"/>
    <w:rsid w:val="00572C57"/>
    <w:rsid w:val="00573C8F"/>
    <w:rsid w:val="005745F9"/>
    <w:rsid w:val="0057484A"/>
    <w:rsid w:val="00574E11"/>
    <w:rsid w:val="00576574"/>
    <w:rsid w:val="00576C5A"/>
    <w:rsid w:val="00576D5B"/>
    <w:rsid w:val="0057734B"/>
    <w:rsid w:val="00581205"/>
    <w:rsid w:val="00581E13"/>
    <w:rsid w:val="00583361"/>
    <w:rsid w:val="00583570"/>
    <w:rsid w:val="00583728"/>
    <w:rsid w:val="00583C65"/>
    <w:rsid w:val="00584228"/>
    <w:rsid w:val="00584243"/>
    <w:rsid w:val="00584595"/>
    <w:rsid w:val="00584F3B"/>
    <w:rsid w:val="005856BC"/>
    <w:rsid w:val="005868DB"/>
    <w:rsid w:val="00587A8E"/>
    <w:rsid w:val="005905DB"/>
    <w:rsid w:val="005909C6"/>
    <w:rsid w:val="00590BC3"/>
    <w:rsid w:val="00590DC3"/>
    <w:rsid w:val="0059123F"/>
    <w:rsid w:val="005914DD"/>
    <w:rsid w:val="00592F18"/>
    <w:rsid w:val="005936DE"/>
    <w:rsid w:val="005938E9"/>
    <w:rsid w:val="00593DE0"/>
    <w:rsid w:val="00594210"/>
    <w:rsid w:val="00594621"/>
    <w:rsid w:val="00594E9F"/>
    <w:rsid w:val="00595909"/>
    <w:rsid w:val="00595E97"/>
    <w:rsid w:val="005962AE"/>
    <w:rsid w:val="00596BC9"/>
    <w:rsid w:val="00596D03"/>
    <w:rsid w:val="00597A79"/>
    <w:rsid w:val="00597CFE"/>
    <w:rsid w:val="005A09B7"/>
    <w:rsid w:val="005A0E71"/>
    <w:rsid w:val="005A2C09"/>
    <w:rsid w:val="005A3458"/>
    <w:rsid w:val="005A37F9"/>
    <w:rsid w:val="005A3A85"/>
    <w:rsid w:val="005A3FE7"/>
    <w:rsid w:val="005A44D6"/>
    <w:rsid w:val="005A4D36"/>
    <w:rsid w:val="005A51DC"/>
    <w:rsid w:val="005A5346"/>
    <w:rsid w:val="005A562F"/>
    <w:rsid w:val="005A59E2"/>
    <w:rsid w:val="005A6DBD"/>
    <w:rsid w:val="005A6DFF"/>
    <w:rsid w:val="005A7DDE"/>
    <w:rsid w:val="005A7F76"/>
    <w:rsid w:val="005B0A40"/>
    <w:rsid w:val="005B0AAC"/>
    <w:rsid w:val="005B101C"/>
    <w:rsid w:val="005B1E9D"/>
    <w:rsid w:val="005B2393"/>
    <w:rsid w:val="005B25C9"/>
    <w:rsid w:val="005B2718"/>
    <w:rsid w:val="005B2C7C"/>
    <w:rsid w:val="005B2D4E"/>
    <w:rsid w:val="005B30F0"/>
    <w:rsid w:val="005B318C"/>
    <w:rsid w:val="005B31E1"/>
    <w:rsid w:val="005B3AF1"/>
    <w:rsid w:val="005B4DAA"/>
    <w:rsid w:val="005B4F7C"/>
    <w:rsid w:val="005B562F"/>
    <w:rsid w:val="005B5BBE"/>
    <w:rsid w:val="005B5E69"/>
    <w:rsid w:val="005B63B6"/>
    <w:rsid w:val="005B72F5"/>
    <w:rsid w:val="005B73F9"/>
    <w:rsid w:val="005B7DA1"/>
    <w:rsid w:val="005B7FEA"/>
    <w:rsid w:val="005C120F"/>
    <w:rsid w:val="005C17A7"/>
    <w:rsid w:val="005C1A86"/>
    <w:rsid w:val="005C1C04"/>
    <w:rsid w:val="005C24AB"/>
    <w:rsid w:val="005C3242"/>
    <w:rsid w:val="005C3723"/>
    <w:rsid w:val="005C3B56"/>
    <w:rsid w:val="005C3CFE"/>
    <w:rsid w:val="005C3D21"/>
    <w:rsid w:val="005C3D42"/>
    <w:rsid w:val="005C43F8"/>
    <w:rsid w:val="005C44D2"/>
    <w:rsid w:val="005C4A8D"/>
    <w:rsid w:val="005C5266"/>
    <w:rsid w:val="005C5983"/>
    <w:rsid w:val="005C5A34"/>
    <w:rsid w:val="005C5D49"/>
    <w:rsid w:val="005C5F76"/>
    <w:rsid w:val="005C6620"/>
    <w:rsid w:val="005C6944"/>
    <w:rsid w:val="005D0A63"/>
    <w:rsid w:val="005D0C05"/>
    <w:rsid w:val="005D0EB0"/>
    <w:rsid w:val="005D149D"/>
    <w:rsid w:val="005D20FB"/>
    <w:rsid w:val="005D325B"/>
    <w:rsid w:val="005D364D"/>
    <w:rsid w:val="005D37CE"/>
    <w:rsid w:val="005D40DD"/>
    <w:rsid w:val="005D445D"/>
    <w:rsid w:val="005D49AE"/>
    <w:rsid w:val="005D5129"/>
    <w:rsid w:val="005D56AC"/>
    <w:rsid w:val="005D5D0D"/>
    <w:rsid w:val="005D6BA5"/>
    <w:rsid w:val="005D7D0B"/>
    <w:rsid w:val="005E0262"/>
    <w:rsid w:val="005E02EA"/>
    <w:rsid w:val="005E2268"/>
    <w:rsid w:val="005E2309"/>
    <w:rsid w:val="005E231D"/>
    <w:rsid w:val="005E289D"/>
    <w:rsid w:val="005E312B"/>
    <w:rsid w:val="005E4662"/>
    <w:rsid w:val="005E4B52"/>
    <w:rsid w:val="005E580F"/>
    <w:rsid w:val="005E68CF"/>
    <w:rsid w:val="005E7C75"/>
    <w:rsid w:val="005E7DCE"/>
    <w:rsid w:val="005F0260"/>
    <w:rsid w:val="005F10BE"/>
    <w:rsid w:val="005F1452"/>
    <w:rsid w:val="005F1FB3"/>
    <w:rsid w:val="005F23E3"/>
    <w:rsid w:val="005F2BBA"/>
    <w:rsid w:val="005F37E7"/>
    <w:rsid w:val="005F37F1"/>
    <w:rsid w:val="005F3B48"/>
    <w:rsid w:val="005F3D51"/>
    <w:rsid w:val="005F4861"/>
    <w:rsid w:val="005F503F"/>
    <w:rsid w:val="005F5132"/>
    <w:rsid w:val="005F51FA"/>
    <w:rsid w:val="005F584A"/>
    <w:rsid w:val="005F6F47"/>
    <w:rsid w:val="005F7812"/>
    <w:rsid w:val="005F7D89"/>
    <w:rsid w:val="00600157"/>
    <w:rsid w:val="006006F8"/>
    <w:rsid w:val="00600ADB"/>
    <w:rsid w:val="00601A8B"/>
    <w:rsid w:val="00605385"/>
    <w:rsid w:val="0060616E"/>
    <w:rsid w:val="0060754E"/>
    <w:rsid w:val="00607775"/>
    <w:rsid w:val="00607AEF"/>
    <w:rsid w:val="00610588"/>
    <w:rsid w:val="00610B4B"/>
    <w:rsid w:val="00611BC9"/>
    <w:rsid w:val="00612914"/>
    <w:rsid w:val="0061356D"/>
    <w:rsid w:val="0061411C"/>
    <w:rsid w:val="00614E35"/>
    <w:rsid w:val="00614EB4"/>
    <w:rsid w:val="00615394"/>
    <w:rsid w:val="006200D7"/>
    <w:rsid w:val="006204B3"/>
    <w:rsid w:val="00620D80"/>
    <w:rsid w:val="00621B2F"/>
    <w:rsid w:val="006225B4"/>
    <w:rsid w:val="00622D5C"/>
    <w:rsid w:val="00623360"/>
    <w:rsid w:val="0062347F"/>
    <w:rsid w:val="006234CE"/>
    <w:rsid w:val="00623511"/>
    <w:rsid w:val="0062413C"/>
    <w:rsid w:val="00624A56"/>
    <w:rsid w:val="00625266"/>
    <w:rsid w:val="0062586B"/>
    <w:rsid w:val="00625EF2"/>
    <w:rsid w:val="006268B9"/>
    <w:rsid w:val="00626E3D"/>
    <w:rsid w:val="006271D3"/>
    <w:rsid w:val="00627257"/>
    <w:rsid w:val="00627DEA"/>
    <w:rsid w:val="00630ED7"/>
    <w:rsid w:val="00631E38"/>
    <w:rsid w:val="00631E72"/>
    <w:rsid w:val="0063280F"/>
    <w:rsid w:val="00632C71"/>
    <w:rsid w:val="00632C9D"/>
    <w:rsid w:val="00632CF1"/>
    <w:rsid w:val="006331F4"/>
    <w:rsid w:val="006336CE"/>
    <w:rsid w:val="00634414"/>
    <w:rsid w:val="00634EE9"/>
    <w:rsid w:val="006354EA"/>
    <w:rsid w:val="00635522"/>
    <w:rsid w:val="00635B57"/>
    <w:rsid w:val="00635E28"/>
    <w:rsid w:val="0063658C"/>
    <w:rsid w:val="00636C1F"/>
    <w:rsid w:val="00636E81"/>
    <w:rsid w:val="00636F85"/>
    <w:rsid w:val="00637DED"/>
    <w:rsid w:val="00640F68"/>
    <w:rsid w:val="006413E1"/>
    <w:rsid w:val="00643007"/>
    <w:rsid w:val="00643670"/>
    <w:rsid w:val="0064601B"/>
    <w:rsid w:val="0064650E"/>
    <w:rsid w:val="00646CB6"/>
    <w:rsid w:val="00647846"/>
    <w:rsid w:val="00647E35"/>
    <w:rsid w:val="0065086E"/>
    <w:rsid w:val="00651D43"/>
    <w:rsid w:val="0065427D"/>
    <w:rsid w:val="006544FD"/>
    <w:rsid w:val="00655021"/>
    <w:rsid w:val="00655BDC"/>
    <w:rsid w:val="00655CF1"/>
    <w:rsid w:val="00655F38"/>
    <w:rsid w:val="00656543"/>
    <w:rsid w:val="0065678E"/>
    <w:rsid w:val="006567D5"/>
    <w:rsid w:val="0065698E"/>
    <w:rsid w:val="00656E5B"/>
    <w:rsid w:val="00657012"/>
    <w:rsid w:val="0065763D"/>
    <w:rsid w:val="0066016A"/>
    <w:rsid w:val="00660448"/>
    <w:rsid w:val="006604A8"/>
    <w:rsid w:val="0066080D"/>
    <w:rsid w:val="00660FC0"/>
    <w:rsid w:val="0066181F"/>
    <w:rsid w:val="00662A46"/>
    <w:rsid w:val="006630BC"/>
    <w:rsid w:val="00663DF2"/>
    <w:rsid w:val="00664006"/>
    <w:rsid w:val="006641B1"/>
    <w:rsid w:val="0066497D"/>
    <w:rsid w:val="006652C0"/>
    <w:rsid w:val="006655AA"/>
    <w:rsid w:val="00665681"/>
    <w:rsid w:val="00666951"/>
    <w:rsid w:val="00666BF2"/>
    <w:rsid w:val="00670181"/>
    <w:rsid w:val="00671317"/>
    <w:rsid w:val="006719E9"/>
    <w:rsid w:val="00671F31"/>
    <w:rsid w:val="006726A2"/>
    <w:rsid w:val="0067295D"/>
    <w:rsid w:val="00672AD9"/>
    <w:rsid w:val="00673D93"/>
    <w:rsid w:val="00674807"/>
    <w:rsid w:val="00674E20"/>
    <w:rsid w:val="0067624E"/>
    <w:rsid w:val="006774C5"/>
    <w:rsid w:val="00680521"/>
    <w:rsid w:val="00680D93"/>
    <w:rsid w:val="00681578"/>
    <w:rsid w:val="00682FD9"/>
    <w:rsid w:val="00684C5E"/>
    <w:rsid w:val="006853EE"/>
    <w:rsid w:val="00685E27"/>
    <w:rsid w:val="00686868"/>
    <w:rsid w:val="00686EB1"/>
    <w:rsid w:val="00687052"/>
    <w:rsid w:val="00690BCD"/>
    <w:rsid w:val="00690C88"/>
    <w:rsid w:val="00691172"/>
    <w:rsid w:val="0069276A"/>
    <w:rsid w:val="00693021"/>
    <w:rsid w:val="00693ED0"/>
    <w:rsid w:val="00694365"/>
    <w:rsid w:val="00694534"/>
    <w:rsid w:val="00697466"/>
    <w:rsid w:val="006A004F"/>
    <w:rsid w:val="006A03BB"/>
    <w:rsid w:val="006A1356"/>
    <w:rsid w:val="006A1B3C"/>
    <w:rsid w:val="006A2328"/>
    <w:rsid w:val="006A248B"/>
    <w:rsid w:val="006A2CA5"/>
    <w:rsid w:val="006A3111"/>
    <w:rsid w:val="006A37A8"/>
    <w:rsid w:val="006A4625"/>
    <w:rsid w:val="006A5E60"/>
    <w:rsid w:val="006A5FA5"/>
    <w:rsid w:val="006A65B3"/>
    <w:rsid w:val="006A676B"/>
    <w:rsid w:val="006A6850"/>
    <w:rsid w:val="006B01E2"/>
    <w:rsid w:val="006B0568"/>
    <w:rsid w:val="006B0656"/>
    <w:rsid w:val="006B07F8"/>
    <w:rsid w:val="006B1D49"/>
    <w:rsid w:val="006B1D88"/>
    <w:rsid w:val="006B221D"/>
    <w:rsid w:val="006B2241"/>
    <w:rsid w:val="006B2298"/>
    <w:rsid w:val="006B25F3"/>
    <w:rsid w:val="006B3262"/>
    <w:rsid w:val="006B3732"/>
    <w:rsid w:val="006B37AD"/>
    <w:rsid w:val="006B38CE"/>
    <w:rsid w:val="006B46BD"/>
    <w:rsid w:val="006B631B"/>
    <w:rsid w:val="006B6590"/>
    <w:rsid w:val="006B6A47"/>
    <w:rsid w:val="006B6CE4"/>
    <w:rsid w:val="006B718C"/>
    <w:rsid w:val="006B79C2"/>
    <w:rsid w:val="006B7D4E"/>
    <w:rsid w:val="006C124D"/>
    <w:rsid w:val="006C1537"/>
    <w:rsid w:val="006C22A6"/>
    <w:rsid w:val="006C34A6"/>
    <w:rsid w:val="006C3C34"/>
    <w:rsid w:val="006C4016"/>
    <w:rsid w:val="006C40F4"/>
    <w:rsid w:val="006C4493"/>
    <w:rsid w:val="006C4A03"/>
    <w:rsid w:val="006C4A1A"/>
    <w:rsid w:val="006C7DDC"/>
    <w:rsid w:val="006D0050"/>
    <w:rsid w:val="006D01CA"/>
    <w:rsid w:val="006D03B7"/>
    <w:rsid w:val="006D05F0"/>
    <w:rsid w:val="006D0631"/>
    <w:rsid w:val="006D16F4"/>
    <w:rsid w:val="006D1D2D"/>
    <w:rsid w:val="006D1FC1"/>
    <w:rsid w:val="006D26EC"/>
    <w:rsid w:val="006D30D0"/>
    <w:rsid w:val="006D3B57"/>
    <w:rsid w:val="006D408B"/>
    <w:rsid w:val="006D4ED3"/>
    <w:rsid w:val="006D54DD"/>
    <w:rsid w:val="006D5E08"/>
    <w:rsid w:val="006D7824"/>
    <w:rsid w:val="006E0076"/>
    <w:rsid w:val="006E0251"/>
    <w:rsid w:val="006E0735"/>
    <w:rsid w:val="006E08F4"/>
    <w:rsid w:val="006E1139"/>
    <w:rsid w:val="006E13A0"/>
    <w:rsid w:val="006E223C"/>
    <w:rsid w:val="006E256D"/>
    <w:rsid w:val="006E26EE"/>
    <w:rsid w:val="006E32A4"/>
    <w:rsid w:val="006E398D"/>
    <w:rsid w:val="006E3B7D"/>
    <w:rsid w:val="006E42CE"/>
    <w:rsid w:val="006E5729"/>
    <w:rsid w:val="006E6108"/>
    <w:rsid w:val="006E64B2"/>
    <w:rsid w:val="006E6556"/>
    <w:rsid w:val="006E6A22"/>
    <w:rsid w:val="006E6BA7"/>
    <w:rsid w:val="006E7578"/>
    <w:rsid w:val="006F07BD"/>
    <w:rsid w:val="006F0A77"/>
    <w:rsid w:val="006F10CF"/>
    <w:rsid w:val="006F1B8F"/>
    <w:rsid w:val="006F1DBE"/>
    <w:rsid w:val="006F2234"/>
    <w:rsid w:val="006F2409"/>
    <w:rsid w:val="006F4745"/>
    <w:rsid w:val="006F4BCD"/>
    <w:rsid w:val="006F6451"/>
    <w:rsid w:val="00700481"/>
    <w:rsid w:val="00700706"/>
    <w:rsid w:val="00700776"/>
    <w:rsid w:val="00700C13"/>
    <w:rsid w:val="00701660"/>
    <w:rsid w:val="00701C40"/>
    <w:rsid w:val="00702B7C"/>
    <w:rsid w:val="0070306E"/>
    <w:rsid w:val="0070365F"/>
    <w:rsid w:val="007046A4"/>
    <w:rsid w:val="007047A5"/>
    <w:rsid w:val="00704D1D"/>
    <w:rsid w:val="00705944"/>
    <w:rsid w:val="00706B49"/>
    <w:rsid w:val="007074F1"/>
    <w:rsid w:val="00711882"/>
    <w:rsid w:val="00713684"/>
    <w:rsid w:val="00713883"/>
    <w:rsid w:val="0071389D"/>
    <w:rsid w:val="007139D5"/>
    <w:rsid w:val="00713FAD"/>
    <w:rsid w:val="00714F8F"/>
    <w:rsid w:val="007155AA"/>
    <w:rsid w:val="0071596D"/>
    <w:rsid w:val="00717068"/>
    <w:rsid w:val="00717159"/>
    <w:rsid w:val="00717ECF"/>
    <w:rsid w:val="0072108F"/>
    <w:rsid w:val="00721805"/>
    <w:rsid w:val="00721CB7"/>
    <w:rsid w:val="00722780"/>
    <w:rsid w:val="00723D5E"/>
    <w:rsid w:val="007245CC"/>
    <w:rsid w:val="00725D3E"/>
    <w:rsid w:val="00725DFA"/>
    <w:rsid w:val="00726D25"/>
    <w:rsid w:val="00726FD0"/>
    <w:rsid w:val="0073162C"/>
    <w:rsid w:val="00731B3F"/>
    <w:rsid w:val="00731B6F"/>
    <w:rsid w:val="00732344"/>
    <w:rsid w:val="00732E9A"/>
    <w:rsid w:val="00733205"/>
    <w:rsid w:val="00733288"/>
    <w:rsid w:val="00734072"/>
    <w:rsid w:val="00734197"/>
    <w:rsid w:val="007344A5"/>
    <w:rsid w:val="00734A14"/>
    <w:rsid w:val="00734C56"/>
    <w:rsid w:val="00734D7B"/>
    <w:rsid w:val="00734E39"/>
    <w:rsid w:val="00734E94"/>
    <w:rsid w:val="00735829"/>
    <w:rsid w:val="00735AC3"/>
    <w:rsid w:val="00735E32"/>
    <w:rsid w:val="00736740"/>
    <w:rsid w:val="00737124"/>
    <w:rsid w:val="00737C1B"/>
    <w:rsid w:val="00740D9B"/>
    <w:rsid w:val="007423FE"/>
    <w:rsid w:val="007434FB"/>
    <w:rsid w:val="00743CE0"/>
    <w:rsid w:val="0074545D"/>
    <w:rsid w:val="00745681"/>
    <w:rsid w:val="0074735F"/>
    <w:rsid w:val="0074779A"/>
    <w:rsid w:val="00747B2B"/>
    <w:rsid w:val="00750566"/>
    <w:rsid w:val="007508E4"/>
    <w:rsid w:val="00751FEC"/>
    <w:rsid w:val="00752A56"/>
    <w:rsid w:val="007532B5"/>
    <w:rsid w:val="00753F24"/>
    <w:rsid w:val="00754F31"/>
    <w:rsid w:val="00755575"/>
    <w:rsid w:val="007555C3"/>
    <w:rsid w:val="007556D3"/>
    <w:rsid w:val="00755A17"/>
    <w:rsid w:val="00755AB0"/>
    <w:rsid w:val="00755E98"/>
    <w:rsid w:val="0075782F"/>
    <w:rsid w:val="00760050"/>
    <w:rsid w:val="00760B1F"/>
    <w:rsid w:val="007613EA"/>
    <w:rsid w:val="00761894"/>
    <w:rsid w:val="00761F34"/>
    <w:rsid w:val="00762188"/>
    <w:rsid w:val="0076399B"/>
    <w:rsid w:val="00764473"/>
    <w:rsid w:val="00764A70"/>
    <w:rsid w:val="00764C46"/>
    <w:rsid w:val="00764FB3"/>
    <w:rsid w:val="0076603D"/>
    <w:rsid w:val="00766286"/>
    <w:rsid w:val="007669FC"/>
    <w:rsid w:val="007677E4"/>
    <w:rsid w:val="0077034B"/>
    <w:rsid w:val="007703EF"/>
    <w:rsid w:val="00770875"/>
    <w:rsid w:val="00770F7F"/>
    <w:rsid w:val="00774219"/>
    <w:rsid w:val="00775B03"/>
    <w:rsid w:val="00776E2C"/>
    <w:rsid w:val="00776EEF"/>
    <w:rsid w:val="00777120"/>
    <w:rsid w:val="00777285"/>
    <w:rsid w:val="00777608"/>
    <w:rsid w:val="00777BB2"/>
    <w:rsid w:val="00777DCF"/>
    <w:rsid w:val="0078008D"/>
    <w:rsid w:val="007801A6"/>
    <w:rsid w:val="00780219"/>
    <w:rsid w:val="00780C29"/>
    <w:rsid w:val="00781162"/>
    <w:rsid w:val="007817EF"/>
    <w:rsid w:val="0078211C"/>
    <w:rsid w:val="0078458C"/>
    <w:rsid w:val="007845B2"/>
    <w:rsid w:val="00784BF9"/>
    <w:rsid w:val="00785580"/>
    <w:rsid w:val="00785685"/>
    <w:rsid w:val="00785891"/>
    <w:rsid w:val="00785CB7"/>
    <w:rsid w:val="00786CAA"/>
    <w:rsid w:val="0078754A"/>
    <w:rsid w:val="007903B9"/>
    <w:rsid w:val="007907B9"/>
    <w:rsid w:val="00791186"/>
    <w:rsid w:val="00791B5E"/>
    <w:rsid w:val="00791BCA"/>
    <w:rsid w:val="007926D5"/>
    <w:rsid w:val="0079279E"/>
    <w:rsid w:val="0079320E"/>
    <w:rsid w:val="00793378"/>
    <w:rsid w:val="00793844"/>
    <w:rsid w:val="007938D3"/>
    <w:rsid w:val="00793985"/>
    <w:rsid w:val="00793D71"/>
    <w:rsid w:val="00794108"/>
    <w:rsid w:val="007949AE"/>
    <w:rsid w:val="00794BC9"/>
    <w:rsid w:val="00794C1E"/>
    <w:rsid w:val="00794EF9"/>
    <w:rsid w:val="0079530E"/>
    <w:rsid w:val="00795591"/>
    <w:rsid w:val="00795A11"/>
    <w:rsid w:val="00797F02"/>
    <w:rsid w:val="007A0349"/>
    <w:rsid w:val="007A0A43"/>
    <w:rsid w:val="007A0C8E"/>
    <w:rsid w:val="007A1243"/>
    <w:rsid w:val="007A243C"/>
    <w:rsid w:val="007A26BE"/>
    <w:rsid w:val="007A2B9F"/>
    <w:rsid w:val="007A3714"/>
    <w:rsid w:val="007A3D8D"/>
    <w:rsid w:val="007A5B50"/>
    <w:rsid w:val="007A6332"/>
    <w:rsid w:val="007B0BE4"/>
    <w:rsid w:val="007B0E04"/>
    <w:rsid w:val="007B25A0"/>
    <w:rsid w:val="007B3B6E"/>
    <w:rsid w:val="007B49E9"/>
    <w:rsid w:val="007B4AF3"/>
    <w:rsid w:val="007B5AC9"/>
    <w:rsid w:val="007B5E6B"/>
    <w:rsid w:val="007B668D"/>
    <w:rsid w:val="007B698C"/>
    <w:rsid w:val="007B6A52"/>
    <w:rsid w:val="007B71BE"/>
    <w:rsid w:val="007B7398"/>
    <w:rsid w:val="007B7832"/>
    <w:rsid w:val="007B7960"/>
    <w:rsid w:val="007B7FE5"/>
    <w:rsid w:val="007C0D52"/>
    <w:rsid w:val="007C0E1D"/>
    <w:rsid w:val="007C3245"/>
    <w:rsid w:val="007C5B73"/>
    <w:rsid w:val="007C5E4F"/>
    <w:rsid w:val="007D0AAD"/>
    <w:rsid w:val="007D0E66"/>
    <w:rsid w:val="007D214D"/>
    <w:rsid w:val="007D29F5"/>
    <w:rsid w:val="007D4A84"/>
    <w:rsid w:val="007D7173"/>
    <w:rsid w:val="007D72FC"/>
    <w:rsid w:val="007D7707"/>
    <w:rsid w:val="007D7AFB"/>
    <w:rsid w:val="007E03AC"/>
    <w:rsid w:val="007E0FCE"/>
    <w:rsid w:val="007E11F2"/>
    <w:rsid w:val="007E1694"/>
    <w:rsid w:val="007E2FD7"/>
    <w:rsid w:val="007E315D"/>
    <w:rsid w:val="007E31B2"/>
    <w:rsid w:val="007E331E"/>
    <w:rsid w:val="007E33C1"/>
    <w:rsid w:val="007E3481"/>
    <w:rsid w:val="007E37DA"/>
    <w:rsid w:val="007E3F76"/>
    <w:rsid w:val="007E439C"/>
    <w:rsid w:val="007E4421"/>
    <w:rsid w:val="007E47D3"/>
    <w:rsid w:val="007E4BD4"/>
    <w:rsid w:val="007F05C3"/>
    <w:rsid w:val="007F0CA0"/>
    <w:rsid w:val="007F0CDF"/>
    <w:rsid w:val="007F1168"/>
    <w:rsid w:val="007F18C1"/>
    <w:rsid w:val="007F1DF8"/>
    <w:rsid w:val="007F20B7"/>
    <w:rsid w:val="007F333B"/>
    <w:rsid w:val="007F3720"/>
    <w:rsid w:val="007F3B4C"/>
    <w:rsid w:val="007F3CCF"/>
    <w:rsid w:val="007F3EBC"/>
    <w:rsid w:val="007F3FF4"/>
    <w:rsid w:val="007F447D"/>
    <w:rsid w:val="007F492D"/>
    <w:rsid w:val="007F5CC9"/>
    <w:rsid w:val="007F6583"/>
    <w:rsid w:val="007F7B6E"/>
    <w:rsid w:val="00801B61"/>
    <w:rsid w:val="00801D95"/>
    <w:rsid w:val="00801E60"/>
    <w:rsid w:val="00804FBD"/>
    <w:rsid w:val="00805096"/>
    <w:rsid w:val="008050F2"/>
    <w:rsid w:val="00806098"/>
    <w:rsid w:val="008063BF"/>
    <w:rsid w:val="00806531"/>
    <w:rsid w:val="00806782"/>
    <w:rsid w:val="0080706B"/>
    <w:rsid w:val="00810B86"/>
    <w:rsid w:val="00810DED"/>
    <w:rsid w:val="00810F9B"/>
    <w:rsid w:val="00812B1F"/>
    <w:rsid w:val="00812C71"/>
    <w:rsid w:val="00812CCE"/>
    <w:rsid w:val="008132AB"/>
    <w:rsid w:val="008149EB"/>
    <w:rsid w:val="008153EF"/>
    <w:rsid w:val="00816AB9"/>
    <w:rsid w:val="00816D06"/>
    <w:rsid w:val="00820713"/>
    <w:rsid w:val="00820B5B"/>
    <w:rsid w:val="008218C1"/>
    <w:rsid w:val="0082242A"/>
    <w:rsid w:val="008232E7"/>
    <w:rsid w:val="008237D0"/>
    <w:rsid w:val="0082395E"/>
    <w:rsid w:val="0082452F"/>
    <w:rsid w:val="0082588F"/>
    <w:rsid w:val="00825A7E"/>
    <w:rsid w:val="00825CC8"/>
    <w:rsid w:val="0082609C"/>
    <w:rsid w:val="008266F7"/>
    <w:rsid w:val="0082709D"/>
    <w:rsid w:val="0082742B"/>
    <w:rsid w:val="00827F98"/>
    <w:rsid w:val="00830523"/>
    <w:rsid w:val="00830A9B"/>
    <w:rsid w:val="00830CFE"/>
    <w:rsid w:val="0083121C"/>
    <w:rsid w:val="00831522"/>
    <w:rsid w:val="00831A0E"/>
    <w:rsid w:val="00831B63"/>
    <w:rsid w:val="00832A73"/>
    <w:rsid w:val="00832BC9"/>
    <w:rsid w:val="00833C3E"/>
    <w:rsid w:val="00834DC4"/>
    <w:rsid w:val="00835103"/>
    <w:rsid w:val="008354F4"/>
    <w:rsid w:val="008364D4"/>
    <w:rsid w:val="00840522"/>
    <w:rsid w:val="00840633"/>
    <w:rsid w:val="008410D7"/>
    <w:rsid w:val="00841113"/>
    <w:rsid w:val="00841305"/>
    <w:rsid w:val="008414B6"/>
    <w:rsid w:val="00841BFC"/>
    <w:rsid w:val="00843E5E"/>
    <w:rsid w:val="008440CC"/>
    <w:rsid w:val="00844242"/>
    <w:rsid w:val="0084442E"/>
    <w:rsid w:val="00845400"/>
    <w:rsid w:val="008455DB"/>
    <w:rsid w:val="008462C9"/>
    <w:rsid w:val="008472D5"/>
    <w:rsid w:val="008478CB"/>
    <w:rsid w:val="0085007A"/>
    <w:rsid w:val="0085014E"/>
    <w:rsid w:val="0085130A"/>
    <w:rsid w:val="0085165F"/>
    <w:rsid w:val="00851E2D"/>
    <w:rsid w:val="00852522"/>
    <w:rsid w:val="00852885"/>
    <w:rsid w:val="00852A14"/>
    <w:rsid w:val="00852B4C"/>
    <w:rsid w:val="008550EC"/>
    <w:rsid w:val="00855282"/>
    <w:rsid w:val="00855588"/>
    <w:rsid w:val="00855A81"/>
    <w:rsid w:val="00855D48"/>
    <w:rsid w:val="00856666"/>
    <w:rsid w:val="008571C3"/>
    <w:rsid w:val="00860242"/>
    <w:rsid w:val="0086086D"/>
    <w:rsid w:val="00860E6F"/>
    <w:rsid w:val="0086120B"/>
    <w:rsid w:val="00861825"/>
    <w:rsid w:val="00862826"/>
    <w:rsid w:val="0086321E"/>
    <w:rsid w:val="0086335E"/>
    <w:rsid w:val="00863BDA"/>
    <w:rsid w:val="0086423C"/>
    <w:rsid w:val="00864BED"/>
    <w:rsid w:val="008655F1"/>
    <w:rsid w:val="008660CA"/>
    <w:rsid w:val="00866635"/>
    <w:rsid w:val="0086698D"/>
    <w:rsid w:val="00867164"/>
    <w:rsid w:val="0086771C"/>
    <w:rsid w:val="00867755"/>
    <w:rsid w:val="00867896"/>
    <w:rsid w:val="00867A73"/>
    <w:rsid w:val="00870495"/>
    <w:rsid w:val="008721B1"/>
    <w:rsid w:val="00872D2A"/>
    <w:rsid w:val="008734CF"/>
    <w:rsid w:val="008738CF"/>
    <w:rsid w:val="00873D9C"/>
    <w:rsid w:val="00874F6A"/>
    <w:rsid w:val="00874F77"/>
    <w:rsid w:val="0087545D"/>
    <w:rsid w:val="00875EB1"/>
    <w:rsid w:val="00877144"/>
    <w:rsid w:val="00881669"/>
    <w:rsid w:val="00881752"/>
    <w:rsid w:val="008818B7"/>
    <w:rsid w:val="00882028"/>
    <w:rsid w:val="0088218B"/>
    <w:rsid w:val="008826C0"/>
    <w:rsid w:val="008829F9"/>
    <w:rsid w:val="00882DE6"/>
    <w:rsid w:val="0088448A"/>
    <w:rsid w:val="008852D9"/>
    <w:rsid w:val="00885456"/>
    <w:rsid w:val="00885523"/>
    <w:rsid w:val="00885796"/>
    <w:rsid w:val="00885AD2"/>
    <w:rsid w:val="00885CC5"/>
    <w:rsid w:val="008863C8"/>
    <w:rsid w:val="00886F8C"/>
    <w:rsid w:val="00887064"/>
    <w:rsid w:val="00890DA9"/>
    <w:rsid w:val="008918B8"/>
    <w:rsid w:val="008918BB"/>
    <w:rsid w:val="00891D15"/>
    <w:rsid w:val="008922C9"/>
    <w:rsid w:val="00893B93"/>
    <w:rsid w:val="0089472B"/>
    <w:rsid w:val="0089527E"/>
    <w:rsid w:val="0089550E"/>
    <w:rsid w:val="00895ED7"/>
    <w:rsid w:val="00895FF4"/>
    <w:rsid w:val="0089624D"/>
    <w:rsid w:val="00896312"/>
    <w:rsid w:val="00896982"/>
    <w:rsid w:val="008A04BB"/>
    <w:rsid w:val="008A061C"/>
    <w:rsid w:val="008A0981"/>
    <w:rsid w:val="008A0D3A"/>
    <w:rsid w:val="008A1D3C"/>
    <w:rsid w:val="008A1F28"/>
    <w:rsid w:val="008A2222"/>
    <w:rsid w:val="008A23DD"/>
    <w:rsid w:val="008A39E9"/>
    <w:rsid w:val="008A47CA"/>
    <w:rsid w:val="008A54C2"/>
    <w:rsid w:val="008A586A"/>
    <w:rsid w:val="008A5E7E"/>
    <w:rsid w:val="008A5F67"/>
    <w:rsid w:val="008A6197"/>
    <w:rsid w:val="008A64FD"/>
    <w:rsid w:val="008A6C39"/>
    <w:rsid w:val="008A7235"/>
    <w:rsid w:val="008A7B51"/>
    <w:rsid w:val="008B026C"/>
    <w:rsid w:val="008B09A8"/>
    <w:rsid w:val="008B1BCA"/>
    <w:rsid w:val="008B1BE5"/>
    <w:rsid w:val="008B241F"/>
    <w:rsid w:val="008B2700"/>
    <w:rsid w:val="008B3351"/>
    <w:rsid w:val="008B3DC3"/>
    <w:rsid w:val="008B3FEA"/>
    <w:rsid w:val="008B452A"/>
    <w:rsid w:val="008B4652"/>
    <w:rsid w:val="008B5A31"/>
    <w:rsid w:val="008B78E5"/>
    <w:rsid w:val="008C060E"/>
    <w:rsid w:val="008C08A7"/>
    <w:rsid w:val="008C08B1"/>
    <w:rsid w:val="008C0D18"/>
    <w:rsid w:val="008C0FF5"/>
    <w:rsid w:val="008C1664"/>
    <w:rsid w:val="008C1BD7"/>
    <w:rsid w:val="008C21A9"/>
    <w:rsid w:val="008C242D"/>
    <w:rsid w:val="008C29D2"/>
    <w:rsid w:val="008C3DB4"/>
    <w:rsid w:val="008C3E09"/>
    <w:rsid w:val="008C3E8A"/>
    <w:rsid w:val="008C3FDF"/>
    <w:rsid w:val="008C4525"/>
    <w:rsid w:val="008C4831"/>
    <w:rsid w:val="008C5889"/>
    <w:rsid w:val="008C6B09"/>
    <w:rsid w:val="008C7004"/>
    <w:rsid w:val="008C768D"/>
    <w:rsid w:val="008C7712"/>
    <w:rsid w:val="008C7A5D"/>
    <w:rsid w:val="008D0A10"/>
    <w:rsid w:val="008D0DA2"/>
    <w:rsid w:val="008D17B2"/>
    <w:rsid w:val="008D2115"/>
    <w:rsid w:val="008D3660"/>
    <w:rsid w:val="008D4034"/>
    <w:rsid w:val="008D4332"/>
    <w:rsid w:val="008D4C76"/>
    <w:rsid w:val="008D5354"/>
    <w:rsid w:val="008D5E40"/>
    <w:rsid w:val="008D603A"/>
    <w:rsid w:val="008D6F8E"/>
    <w:rsid w:val="008D7406"/>
    <w:rsid w:val="008D7701"/>
    <w:rsid w:val="008D7ED4"/>
    <w:rsid w:val="008E01D0"/>
    <w:rsid w:val="008E1249"/>
    <w:rsid w:val="008E12A6"/>
    <w:rsid w:val="008E2143"/>
    <w:rsid w:val="008E26AC"/>
    <w:rsid w:val="008E2BD9"/>
    <w:rsid w:val="008E4112"/>
    <w:rsid w:val="008E4205"/>
    <w:rsid w:val="008E4822"/>
    <w:rsid w:val="008E6213"/>
    <w:rsid w:val="008E781B"/>
    <w:rsid w:val="008F072F"/>
    <w:rsid w:val="008F0D4B"/>
    <w:rsid w:val="008F1059"/>
    <w:rsid w:val="008F1E29"/>
    <w:rsid w:val="008F2A6E"/>
    <w:rsid w:val="008F2AE3"/>
    <w:rsid w:val="008F482F"/>
    <w:rsid w:val="008F4BB8"/>
    <w:rsid w:val="008F56CB"/>
    <w:rsid w:val="008F5863"/>
    <w:rsid w:val="008F6260"/>
    <w:rsid w:val="008F6291"/>
    <w:rsid w:val="008F68C2"/>
    <w:rsid w:val="008F6AEA"/>
    <w:rsid w:val="008F7332"/>
    <w:rsid w:val="008F792B"/>
    <w:rsid w:val="009004A0"/>
    <w:rsid w:val="00901B9A"/>
    <w:rsid w:val="00901BE9"/>
    <w:rsid w:val="00901F52"/>
    <w:rsid w:val="00902370"/>
    <w:rsid w:val="00902E6C"/>
    <w:rsid w:val="009035C1"/>
    <w:rsid w:val="009035CB"/>
    <w:rsid w:val="00903C47"/>
    <w:rsid w:val="00904722"/>
    <w:rsid w:val="009052E5"/>
    <w:rsid w:val="00905F82"/>
    <w:rsid w:val="00906582"/>
    <w:rsid w:val="009070CD"/>
    <w:rsid w:val="0091061F"/>
    <w:rsid w:val="00911838"/>
    <w:rsid w:val="009118B2"/>
    <w:rsid w:val="00911D5D"/>
    <w:rsid w:val="00911D77"/>
    <w:rsid w:val="009122F2"/>
    <w:rsid w:val="00912502"/>
    <w:rsid w:val="00912C5D"/>
    <w:rsid w:val="00912D1E"/>
    <w:rsid w:val="00913237"/>
    <w:rsid w:val="00914834"/>
    <w:rsid w:val="009179DD"/>
    <w:rsid w:val="009200F2"/>
    <w:rsid w:val="0092015E"/>
    <w:rsid w:val="009202F1"/>
    <w:rsid w:val="00920768"/>
    <w:rsid w:val="009209EB"/>
    <w:rsid w:val="00920C39"/>
    <w:rsid w:val="00920EFD"/>
    <w:rsid w:val="00921F3D"/>
    <w:rsid w:val="00922833"/>
    <w:rsid w:val="00922C74"/>
    <w:rsid w:val="00923B61"/>
    <w:rsid w:val="00923BC9"/>
    <w:rsid w:val="00924AEB"/>
    <w:rsid w:val="009250CB"/>
    <w:rsid w:val="00926BDD"/>
    <w:rsid w:val="009270BD"/>
    <w:rsid w:val="009271BF"/>
    <w:rsid w:val="00927890"/>
    <w:rsid w:val="00930235"/>
    <w:rsid w:val="009307F5"/>
    <w:rsid w:val="009315EE"/>
    <w:rsid w:val="00931A60"/>
    <w:rsid w:val="00931DBD"/>
    <w:rsid w:val="0093244D"/>
    <w:rsid w:val="0093271F"/>
    <w:rsid w:val="009327C3"/>
    <w:rsid w:val="009337B4"/>
    <w:rsid w:val="00933E12"/>
    <w:rsid w:val="009340C6"/>
    <w:rsid w:val="00935079"/>
    <w:rsid w:val="009354AD"/>
    <w:rsid w:val="009355D0"/>
    <w:rsid w:val="0093575E"/>
    <w:rsid w:val="009363B8"/>
    <w:rsid w:val="00936FC4"/>
    <w:rsid w:val="0093735A"/>
    <w:rsid w:val="00937EEE"/>
    <w:rsid w:val="00940BA2"/>
    <w:rsid w:val="00940C53"/>
    <w:rsid w:val="00941890"/>
    <w:rsid w:val="00942547"/>
    <w:rsid w:val="0094361E"/>
    <w:rsid w:val="00943F27"/>
    <w:rsid w:val="00944A06"/>
    <w:rsid w:val="00945006"/>
    <w:rsid w:val="00945673"/>
    <w:rsid w:val="0094588D"/>
    <w:rsid w:val="00946D7F"/>
    <w:rsid w:val="00950629"/>
    <w:rsid w:val="00950C5B"/>
    <w:rsid w:val="00950E9F"/>
    <w:rsid w:val="00950F8E"/>
    <w:rsid w:val="0095153F"/>
    <w:rsid w:val="009519E8"/>
    <w:rsid w:val="00951C3F"/>
    <w:rsid w:val="00951D50"/>
    <w:rsid w:val="009520F4"/>
    <w:rsid w:val="009522E7"/>
    <w:rsid w:val="009548A0"/>
    <w:rsid w:val="0095547D"/>
    <w:rsid w:val="00955F9D"/>
    <w:rsid w:val="00956D32"/>
    <w:rsid w:val="009570CD"/>
    <w:rsid w:val="0095794A"/>
    <w:rsid w:val="00957A55"/>
    <w:rsid w:val="009605EA"/>
    <w:rsid w:val="00960925"/>
    <w:rsid w:val="009616A7"/>
    <w:rsid w:val="00961A4F"/>
    <w:rsid w:val="009620BE"/>
    <w:rsid w:val="00962189"/>
    <w:rsid w:val="00962988"/>
    <w:rsid w:val="00962BE2"/>
    <w:rsid w:val="00962CC7"/>
    <w:rsid w:val="00963670"/>
    <w:rsid w:val="00963B4F"/>
    <w:rsid w:val="009644D5"/>
    <w:rsid w:val="00965154"/>
    <w:rsid w:val="00966446"/>
    <w:rsid w:val="009669AA"/>
    <w:rsid w:val="00966C5A"/>
    <w:rsid w:val="00966C63"/>
    <w:rsid w:val="00966DC5"/>
    <w:rsid w:val="009674BC"/>
    <w:rsid w:val="00967521"/>
    <w:rsid w:val="0097019C"/>
    <w:rsid w:val="00970979"/>
    <w:rsid w:val="00971EAB"/>
    <w:rsid w:val="009723E1"/>
    <w:rsid w:val="00973842"/>
    <w:rsid w:val="00974D61"/>
    <w:rsid w:val="0097502D"/>
    <w:rsid w:val="009751EA"/>
    <w:rsid w:val="00975883"/>
    <w:rsid w:val="00976231"/>
    <w:rsid w:val="009768DC"/>
    <w:rsid w:val="00977D0D"/>
    <w:rsid w:val="00977EB1"/>
    <w:rsid w:val="009802F3"/>
    <w:rsid w:val="00980EA4"/>
    <w:rsid w:val="00980F48"/>
    <w:rsid w:val="009812C7"/>
    <w:rsid w:val="009817FB"/>
    <w:rsid w:val="00982C8C"/>
    <w:rsid w:val="009847CC"/>
    <w:rsid w:val="0098505A"/>
    <w:rsid w:val="009859A0"/>
    <w:rsid w:val="00985FAD"/>
    <w:rsid w:val="00987117"/>
    <w:rsid w:val="00987124"/>
    <w:rsid w:val="00987231"/>
    <w:rsid w:val="00987F93"/>
    <w:rsid w:val="009904CE"/>
    <w:rsid w:val="009920E7"/>
    <w:rsid w:val="00992141"/>
    <w:rsid w:val="009921BA"/>
    <w:rsid w:val="009922BA"/>
    <w:rsid w:val="00992B28"/>
    <w:rsid w:val="00992DA5"/>
    <w:rsid w:val="00992F4E"/>
    <w:rsid w:val="00993A79"/>
    <w:rsid w:val="00993CA0"/>
    <w:rsid w:val="00993EB4"/>
    <w:rsid w:val="009957E1"/>
    <w:rsid w:val="00995C8C"/>
    <w:rsid w:val="009964FA"/>
    <w:rsid w:val="00996B08"/>
    <w:rsid w:val="00996D50"/>
    <w:rsid w:val="009A02C3"/>
    <w:rsid w:val="009A0705"/>
    <w:rsid w:val="009A0CD1"/>
    <w:rsid w:val="009A0D3B"/>
    <w:rsid w:val="009A1113"/>
    <w:rsid w:val="009A11ED"/>
    <w:rsid w:val="009A15FB"/>
    <w:rsid w:val="009A27C1"/>
    <w:rsid w:val="009A281E"/>
    <w:rsid w:val="009A2889"/>
    <w:rsid w:val="009A31A9"/>
    <w:rsid w:val="009A400E"/>
    <w:rsid w:val="009A4396"/>
    <w:rsid w:val="009A556C"/>
    <w:rsid w:val="009A59B7"/>
    <w:rsid w:val="009A6D2F"/>
    <w:rsid w:val="009A6EA1"/>
    <w:rsid w:val="009A73B2"/>
    <w:rsid w:val="009A7D6B"/>
    <w:rsid w:val="009B1261"/>
    <w:rsid w:val="009B140C"/>
    <w:rsid w:val="009B258F"/>
    <w:rsid w:val="009B4915"/>
    <w:rsid w:val="009B5524"/>
    <w:rsid w:val="009B582C"/>
    <w:rsid w:val="009B6A2C"/>
    <w:rsid w:val="009B7623"/>
    <w:rsid w:val="009B7852"/>
    <w:rsid w:val="009C17F1"/>
    <w:rsid w:val="009C17F2"/>
    <w:rsid w:val="009C1BE2"/>
    <w:rsid w:val="009C2D90"/>
    <w:rsid w:val="009C367D"/>
    <w:rsid w:val="009C3AFD"/>
    <w:rsid w:val="009C427C"/>
    <w:rsid w:val="009C4410"/>
    <w:rsid w:val="009C4528"/>
    <w:rsid w:val="009C6792"/>
    <w:rsid w:val="009C7F86"/>
    <w:rsid w:val="009D02B1"/>
    <w:rsid w:val="009D1E8B"/>
    <w:rsid w:val="009D2BAA"/>
    <w:rsid w:val="009D2EC4"/>
    <w:rsid w:val="009D34DE"/>
    <w:rsid w:val="009D4652"/>
    <w:rsid w:val="009D4AC3"/>
    <w:rsid w:val="009D56A6"/>
    <w:rsid w:val="009D63B8"/>
    <w:rsid w:val="009D640B"/>
    <w:rsid w:val="009D6540"/>
    <w:rsid w:val="009D6D6B"/>
    <w:rsid w:val="009D7144"/>
    <w:rsid w:val="009D7F0A"/>
    <w:rsid w:val="009E080D"/>
    <w:rsid w:val="009E0D57"/>
    <w:rsid w:val="009E2000"/>
    <w:rsid w:val="009E249A"/>
    <w:rsid w:val="009E25B4"/>
    <w:rsid w:val="009E2736"/>
    <w:rsid w:val="009E3E7F"/>
    <w:rsid w:val="009E5044"/>
    <w:rsid w:val="009E565C"/>
    <w:rsid w:val="009E5882"/>
    <w:rsid w:val="009E5CC1"/>
    <w:rsid w:val="009E6BD2"/>
    <w:rsid w:val="009E764F"/>
    <w:rsid w:val="009E77DC"/>
    <w:rsid w:val="009E7B21"/>
    <w:rsid w:val="009F0593"/>
    <w:rsid w:val="009F0A07"/>
    <w:rsid w:val="009F0A16"/>
    <w:rsid w:val="009F12AA"/>
    <w:rsid w:val="009F1E30"/>
    <w:rsid w:val="009F2965"/>
    <w:rsid w:val="009F2CB2"/>
    <w:rsid w:val="009F2DC8"/>
    <w:rsid w:val="009F3217"/>
    <w:rsid w:val="009F4A61"/>
    <w:rsid w:val="009F5D7F"/>
    <w:rsid w:val="009F5E07"/>
    <w:rsid w:val="009F6BC4"/>
    <w:rsid w:val="009F776C"/>
    <w:rsid w:val="009F776E"/>
    <w:rsid w:val="009F7C81"/>
    <w:rsid w:val="009F7E06"/>
    <w:rsid w:val="009F7FE4"/>
    <w:rsid w:val="00A004E6"/>
    <w:rsid w:val="00A00D62"/>
    <w:rsid w:val="00A00F18"/>
    <w:rsid w:val="00A02F84"/>
    <w:rsid w:val="00A0362D"/>
    <w:rsid w:val="00A038BF"/>
    <w:rsid w:val="00A03A2B"/>
    <w:rsid w:val="00A046EC"/>
    <w:rsid w:val="00A04A9B"/>
    <w:rsid w:val="00A05748"/>
    <w:rsid w:val="00A05C73"/>
    <w:rsid w:val="00A06764"/>
    <w:rsid w:val="00A06D3B"/>
    <w:rsid w:val="00A06EE7"/>
    <w:rsid w:val="00A07479"/>
    <w:rsid w:val="00A07D7C"/>
    <w:rsid w:val="00A10FB8"/>
    <w:rsid w:val="00A11FFC"/>
    <w:rsid w:val="00A124E7"/>
    <w:rsid w:val="00A1282F"/>
    <w:rsid w:val="00A12B81"/>
    <w:rsid w:val="00A1303C"/>
    <w:rsid w:val="00A13841"/>
    <w:rsid w:val="00A13E7F"/>
    <w:rsid w:val="00A1436B"/>
    <w:rsid w:val="00A1470E"/>
    <w:rsid w:val="00A14A1D"/>
    <w:rsid w:val="00A1533B"/>
    <w:rsid w:val="00A1537F"/>
    <w:rsid w:val="00A15A35"/>
    <w:rsid w:val="00A16322"/>
    <w:rsid w:val="00A1680E"/>
    <w:rsid w:val="00A16EAA"/>
    <w:rsid w:val="00A17229"/>
    <w:rsid w:val="00A17C30"/>
    <w:rsid w:val="00A17D5A"/>
    <w:rsid w:val="00A20C01"/>
    <w:rsid w:val="00A20CDE"/>
    <w:rsid w:val="00A210D3"/>
    <w:rsid w:val="00A21158"/>
    <w:rsid w:val="00A22128"/>
    <w:rsid w:val="00A22EC8"/>
    <w:rsid w:val="00A230E5"/>
    <w:rsid w:val="00A23E70"/>
    <w:rsid w:val="00A24C56"/>
    <w:rsid w:val="00A2599A"/>
    <w:rsid w:val="00A25D02"/>
    <w:rsid w:val="00A2690B"/>
    <w:rsid w:val="00A2726E"/>
    <w:rsid w:val="00A274F0"/>
    <w:rsid w:val="00A27919"/>
    <w:rsid w:val="00A303A3"/>
    <w:rsid w:val="00A306A3"/>
    <w:rsid w:val="00A3140F"/>
    <w:rsid w:val="00A3157C"/>
    <w:rsid w:val="00A318F9"/>
    <w:rsid w:val="00A3263C"/>
    <w:rsid w:val="00A326A4"/>
    <w:rsid w:val="00A334F1"/>
    <w:rsid w:val="00A33AB5"/>
    <w:rsid w:val="00A33BC6"/>
    <w:rsid w:val="00A33DCD"/>
    <w:rsid w:val="00A33EE3"/>
    <w:rsid w:val="00A3437A"/>
    <w:rsid w:val="00A3461D"/>
    <w:rsid w:val="00A34E44"/>
    <w:rsid w:val="00A35A82"/>
    <w:rsid w:val="00A368EE"/>
    <w:rsid w:val="00A3716D"/>
    <w:rsid w:val="00A37201"/>
    <w:rsid w:val="00A372E0"/>
    <w:rsid w:val="00A37E1F"/>
    <w:rsid w:val="00A40A9F"/>
    <w:rsid w:val="00A4105E"/>
    <w:rsid w:val="00A41A04"/>
    <w:rsid w:val="00A41CDB"/>
    <w:rsid w:val="00A42A6E"/>
    <w:rsid w:val="00A42A71"/>
    <w:rsid w:val="00A46A1D"/>
    <w:rsid w:val="00A46DC0"/>
    <w:rsid w:val="00A4748E"/>
    <w:rsid w:val="00A47AA4"/>
    <w:rsid w:val="00A47B28"/>
    <w:rsid w:val="00A51609"/>
    <w:rsid w:val="00A5165F"/>
    <w:rsid w:val="00A51B1D"/>
    <w:rsid w:val="00A51BE2"/>
    <w:rsid w:val="00A52106"/>
    <w:rsid w:val="00A52271"/>
    <w:rsid w:val="00A536B0"/>
    <w:rsid w:val="00A53CB6"/>
    <w:rsid w:val="00A5428B"/>
    <w:rsid w:val="00A54987"/>
    <w:rsid w:val="00A551CD"/>
    <w:rsid w:val="00A55AF3"/>
    <w:rsid w:val="00A55DA8"/>
    <w:rsid w:val="00A56787"/>
    <w:rsid w:val="00A60770"/>
    <w:rsid w:val="00A62E53"/>
    <w:rsid w:val="00A630AE"/>
    <w:rsid w:val="00A632AE"/>
    <w:rsid w:val="00A63562"/>
    <w:rsid w:val="00A637CA"/>
    <w:rsid w:val="00A63D15"/>
    <w:rsid w:val="00A64172"/>
    <w:rsid w:val="00A645F4"/>
    <w:rsid w:val="00A6499C"/>
    <w:rsid w:val="00A65C6E"/>
    <w:rsid w:val="00A67FFD"/>
    <w:rsid w:val="00A70CF1"/>
    <w:rsid w:val="00A7213B"/>
    <w:rsid w:val="00A726A8"/>
    <w:rsid w:val="00A73CB3"/>
    <w:rsid w:val="00A74F95"/>
    <w:rsid w:val="00A75D23"/>
    <w:rsid w:val="00A762EE"/>
    <w:rsid w:val="00A76D71"/>
    <w:rsid w:val="00A773B7"/>
    <w:rsid w:val="00A801CE"/>
    <w:rsid w:val="00A8079B"/>
    <w:rsid w:val="00A808B4"/>
    <w:rsid w:val="00A815DE"/>
    <w:rsid w:val="00A816BC"/>
    <w:rsid w:val="00A81771"/>
    <w:rsid w:val="00A82BC5"/>
    <w:rsid w:val="00A82EC7"/>
    <w:rsid w:val="00A8384A"/>
    <w:rsid w:val="00A83D1D"/>
    <w:rsid w:val="00A8487B"/>
    <w:rsid w:val="00A849FB"/>
    <w:rsid w:val="00A85340"/>
    <w:rsid w:val="00A85729"/>
    <w:rsid w:val="00A85845"/>
    <w:rsid w:val="00A86087"/>
    <w:rsid w:val="00A8679E"/>
    <w:rsid w:val="00A87C05"/>
    <w:rsid w:val="00A91B95"/>
    <w:rsid w:val="00A92484"/>
    <w:rsid w:val="00A92676"/>
    <w:rsid w:val="00A92692"/>
    <w:rsid w:val="00A935CE"/>
    <w:rsid w:val="00A93D10"/>
    <w:rsid w:val="00A93E89"/>
    <w:rsid w:val="00A94D9C"/>
    <w:rsid w:val="00A96429"/>
    <w:rsid w:val="00A96723"/>
    <w:rsid w:val="00A96770"/>
    <w:rsid w:val="00A96DCD"/>
    <w:rsid w:val="00A9729B"/>
    <w:rsid w:val="00A97A96"/>
    <w:rsid w:val="00A97DE6"/>
    <w:rsid w:val="00AA067E"/>
    <w:rsid w:val="00AA0903"/>
    <w:rsid w:val="00AA14C8"/>
    <w:rsid w:val="00AA1E06"/>
    <w:rsid w:val="00AA240B"/>
    <w:rsid w:val="00AA2901"/>
    <w:rsid w:val="00AA2EFA"/>
    <w:rsid w:val="00AA3301"/>
    <w:rsid w:val="00AA378D"/>
    <w:rsid w:val="00AA3888"/>
    <w:rsid w:val="00AA3E27"/>
    <w:rsid w:val="00AA3FA4"/>
    <w:rsid w:val="00AA4389"/>
    <w:rsid w:val="00AA4399"/>
    <w:rsid w:val="00AA4654"/>
    <w:rsid w:val="00AA5A6E"/>
    <w:rsid w:val="00AA5ED9"/>
    <w:rsid w:val="00AA78CC"/>
    <w:rsid w:val="00AB03FE"/>
    <w:rsid w:val="00AB040C"/>
    <w:rsid w:val="00AB074A"/>
    <w:rsid w:val="00AB088E"/>
    <w:rsid w:val="00AB0BCD"/>
    <w:rsid w:val="00AB1338"/>
    <w:rsid w:val="00AB1725"/>
    <w:rsid w:val="00AB1A7F"/>
    <w:rsid w:val="00AB20D7"/>
    <w:rsid w:val="00AB2AD7"/>
    <w:rsid w:val="00AB2B6D"/>
    <w:rsid w:val="00AB3DDA"/>
    <w:rsid w:val="00AB3ED6"/>
    <w:rsid w:val="00AB41EE"/>
    <w:rsid w:val="00AB48C0"/>
    <w:rsid w:val="00AB6100"/>
    <w:rsid w:val="00AB7A44"/>
    <w:rsid w:val="00AC1191"/>
    <w:rsid w:val="00AC1914"/>
    <w:rsid w:val="00AC229B"/>
    <w:rsid w:val="00AC2AB6"/>
    <w:rsid w:val="00AC2C8B"/>
    <w:rsid w:val="00AC34FC"/>
    <w:rsid w:val="00AC4D4E"/>
    <w:rsid w:val="00AC5377"/>
    <w:rsid w:val="00AC700D"/>
    <w:rsid w:val="00AC74DB"/>
    <w:rsid w:val="00AC77E7"/>
    <w:rsid w:val="00AD08C9"/>
    <w:rsid w:val="00AD181B"/>
    <w:rsid w:val="00AD2031"/>
    <w:rsid w:val="00AD203D"/>
    <w:rsid w:val="00AD22A8"/>
    <w:rsid w:val="00AD468C"/>
    <w:rsid w:val="00AD4763"/>
    <w:rsid w:val="00AD5A97"/>
    <w:rsid w:val="00AD62FF"/>
    <w:rsid w:val="00AD6DEC"/>
    <w:rsid w:val="00AD78F4"/>
    <w:rsid w:val="00AE072F"/>
    <w:rsid w:val="00AE3C5A"/>
    <w:rsid w:val="00AE3CD5"/>
    <w:rsid w:val="00AE3D1F"/>
    <w:rsid w:val="00AE56C4"/>
    <w:rsid w:val="00AE59AF"/>
    <w:rsid w:val="00AE64FF"/>
    <w:rsid w:val="00AE721E"/>
    <w:rsid w:val="00AE73FB"/>
    <w:rsid w:val="00AF0083"/>
    <w:rsid w:val="00AF16E2"/>
    <w:rsid w:val="00AF1C99"/>
    <w:rsid w:val="00AF2083"/>
    <w:rsid w:val="00AF25DF"/>
    <w:rsid w:val="00AF2AFC"/>
    <w:rsid w:val="00AF41AA"/>
    <w:rsid w:val="00AF424F"/>
    <w:rsid w:val="00AF5C5D"/>
    <w:rsid w:val="00AF69D3"/>
    <w:rsid w:val="00AF6A54"/>
    <w:rsid w:val="00B00311"/>
    <w:rsid w:val="00B00625"/>
    <w:rsid w:val="00B015F1"/>
    <w:rsid w:val="00B02741"/>
    <w:rsid w:val="00B03423"/>
    <w:rsid w:val="00B057A2"/>
    <w:rsid w:val="00B06F29"/>
    <w:rsid w:val="00B077FD"/>
    <w:rsid w:val="00B07821"/>
    <w:rsid w:val="00B07AB9"/>
    <w:rsid w:val="00B07BED"/>
    <w:rsid w:val="00B07E7D"/>
    <w:rsid w:val="00B10694"/>
    <w:rsid w:val="00B10A37"/>
    <w:rsid w:val="00B1102F"/>
    <w:rsid w:val="00B128ED"/>
    <w:rsid w:val="00B142AB"/>
    <w:rsid w:val="00B1457B"/>
    <w:rsid w:val="00B1544A"/>
    <w:rsid w:val="00B15F4F"/>
    <w:rsid w:val="00B16993"/>
    <w:rsid w:val="00B16EB8"/>
    <w:rsid w:val="00B17017"/>
    <w:rsid w:val="00B174C8"/>
    <w:rsid w:val="00B204D7"/>
    <w:rsid w:val="00B205BC"/>
    <w:rsid w:val="00B20797"/>
    <w:rsid w:val="00B20A81"/>
    <w:rsid w:val="00B20AAE"/>
    <w:rsid w:val="00B20DEE"/>
    <w:rsid w:val="00B21D87"/>
    <w:rsid w:val="00B22446"/>
    <w:rsid w:val="00B22477"/>
    <w:rsid w:val="00B22D26"/>
    <w:rsid w:val="00B22D6E"/>
    <w:rsid w:val="00B23360"/>
    <w:rsid w:val="00B23688"/>
    <w:rsid w:val="00B2390E"/>
    <w:rsid w:val="00B23A3D"/>
    <w:rsid w:val="00B24132"/>
    <w:rsid w:val="00B24A39"/>
    <w:rsid w:val="00B24DF3"/>
    <w:rsid w:val="00B25321"/>
    <w:rsid w:val="00B25688"/>
    <w:rsid w:val="00B25689"/>
    <w:rsid w:val="00B25C9F"/>
    <w:rsid w:val="00B2618E"/>
    <w:rsid w:val="00B264B3"/>
    <w:rsid w:val="00B26A94"/>
    <w:rsid w:val="00B26B3D"/>
    <w:rsid w:val="00B27238"/>
    <w:rsid w:val="00B2738A"/>
    <w:rsid w:val="00B30819"/>
    <w:rsid w:val="00B309FA"/>
    <w:rsid w:val="00B31458"/>
    <w:rsid w:val="00B31A90"/>
    <w:rsid w:val="00B31FBB"/>
    <w:rsid w:val="00B31FF2"/>
    <w:rsid w:val="00B320AF"/>
    <w:rsid w:val="00B32513"/>
    <w:rsid w:val="00B32C08"/>
    <w:rsid w:val="00B32FBF"/>
    <w:rsid w:val="00B339D4"/>
    <w:rsid w:val="00B33DC4"/>
    <w:rsid w:val="00B34103"/>
    <w:rsid w:val="00B34865"/>
    <w:rsid w:val="00B3525F"/>
    <w:rsid w:val="00B359E8"/>
    <w:rsid w:val="00B35B48"/>
    <w:rsid w:val="00B35E9B"/>
    <w:rsid w:val="00B36205"/>
    <w:rsid w:val="00B36CC4"/>
    <w:rsid w:val="00B37188"/>
    <w:rsid w:val="00B373A4"/>
    <w:rsid w:val="00B4009F"/>
    <w:rsid w:val="00B404F5"/>
    <w:rsid w:val="00B4061E"/>
    <w:rsid w:val="00B40A88"/>
    <w:rsid w:val="00B40BC7"/>
    <w:rsid w:val="00B42756"/>
    <w:rsid w:val="00B42CC4"/>
    <w:rsid w:val="00B43228"/>
    <w:rsid w:val="00B43644"/>
    <w:rsid w:val="00B43FDE"/>
    <w:rsid w:val="00B4437B"/>
    <w:rsid w:val="00B45286"/>
    <w:rsid w:val="00B45337"/>
    <w:rsid w:val="00B45493"/>
    <w:rsid w:val="00B4555A"/>
    <w:rsid w:val="00B45569"/>
    <w:rsid w:val="00B45F14"/>
    <w:rsid w:val="00B467CA"/>
    <w:rsid w:val="00B46D54"/>
    <w:rsid w:val="00B50655"/>
    <w:rsid w:val="00B508E9"/>
    <w:rsid w:val="00B509A0"/>
    <w:rsid w:val="00B51888"/>
    <w:rsid w:val="00B52167"/>
    <w:rsid w:val="00B524BD"/>
    <w:rsid w:val="00B528FE"/>
    <w:rsid w:val="00B53254"/>
    <w:rsid w:val="00B53AA1"/>
    <w:rsid w:val="00B53CA5"/>
    <w:rsid w:val="00B54261"/>
    <w:rsid w:val="00B54553"/>
    <w:rsid w:val="00B5549C"/>
    <w:rsid w:val="00B571AE"/>
    <w:rsid w:val="00B57379"/>
    <w:rsid w:val="00B576B5"/>
    <w:rsid w:val="00B578E1"/>
    <w:rsid w:val="00B60321"/>
    <w:rsid w:val="00B61522"/>
    <w:rsid w:val="00B61571"/>
    <w:rsid w:val="00B61764"/>
    <w:rsid w:val="00B61836"/>
    <w:rsid w:val="00B61D1F"/>
    <w:rsid w:val="00B62314"/>
    <w:rsid w:val="00B62D66"/>
    <w:rsid w:val="00B62F17"/>
    <w:rsid w:val="00B62FED"/>
    <w:rsid w:val="00B647BF"/>
    <w:rsid w:val="00B64F90"/>
    <w:rsid w:val="00B65583"/>
    <w:rsid w:val="00B6565D"/>
    <w:rsid w:val="00B669FC"/>
    <w:rsid w:val="00B671D4"/>
    <w:rsid w:val="00B67A43"/>
    <w:rsid w:val="00B67B0A"/>
    <w:rsid w:val="00B7009D"/>
    <w:rsid w:val="00B71E38"/>
    <w:rsid w:val="00B724A6"/>
    <w:rsid w:val="00B734D7"/>
    <w:rsid w:val="00B73975"/>
    <w:rsid w:val="00B7444C"/>
    <w:rsid w:val="00B7462C"/>
    <w:rsid w:val="00B74932"/>
    <w:rsid w:val="00B74CAA"/>
    <w:rsid w:val="00B74D7E"/>
    <w:rsid w:val="00B75C9B"/>
    <w:rsid w:val="00B76927"/>
    <w:rsid w:val="00B76AC4"/>
    <w:rsid w:val="00B77209"/>
    <w:rsid w:val="00B7766A"/>
    <w:rsid w:val="00B80741"/>
    <w:rsid w:val="00B80E62"/>
    <w:rsid w:val="00B81160"/>
    <w:rsid w:val="00B81E17"/>
    <w:rsid w:val="00B82D93"/>
    <w:rsid w:val="00B82DCC"/>
    <w:rsid w:val="00B835F4"/>
    <w:rsid w:val="00B84341"/>
    <w:rsid w:val="00B85E1D"/>
    <w:rsid w:val="00B86820"/>
    <w:rsid w:val="00B868DE"/>
    <w:rsid w:val="00B87118"/>
    <w:rsid w:val="00B90375"/>
    <w:rsid w:val="00B9056E"/>
    <w:rsid w:val="00B918C4"/>
    <w:rsid w:val="00B92882"/>
    <w:rsid w:val="00B92A43"/>
    <w:rsid w:val="00B92A53"/>
    <w:rsid w:val="00B92A58"/>
    <w:rsid w:val="00B93570"/>
    <w:rsid w:val="00B940FF"/>
    <w:rsid w:val="00B942CC"/>
    <w:rsid w:val="00B9437A"/>
    <w:rsid w:val="00B952A3"/>
    <w:rsid w:val="00B95403"/>
    <w:rsid w:val="00B95574"/>
    <w:rsid w:val="00B955D0"/>
    <w:rsid w:val="00B95D37"/>
    <w:rsid w:val="00B961CF"/>
    <w:rsid w:val="00B9695F"/>
    <w:rsid w:val="00B96D58"/>
    <w:rsid w:val="00B96DC7"/>
    <w:rsid w:val="00BA02CB"/>
    <w:rsid w:val="00BA0C8F"/>
    <w:rsid w:val="00BA1014"/>
    <w:rsid w:val="00BA170A"/>
    <w:rsid w:val="00BA1DC7"/>
    <w:rsid w:val="00BA395F"/>
    <w:rsid w:val="00BA4030"/>
    <w:rsid w:val="00BA4176"/>
    <w:rsid w:val="00BA4640"/>
    <w:rsid w:val="00BA53F7"/>
    <w:rsid w:val="00BA5C39"/>
    <w:rsid w:val="00BA5D59"/>
    <w:rsid w:val="00BA5FA7"/>
    <w:rsid w:val="00BA6FD9"/>
    <w:rsid w:val="00BA70FC"/>
    <w:rsid w:val="00BA780A"/>
    <w:rsid w:val="00BA7B81"/>
    <w:rsid w:val="00BA7C46"/>
    <w:rsid w:val="00BA7CE9"/>
    <w:rsid w:val="00BA7CFE"/>
    <w:rsid w:val="00BB0500"/>
    <w:rsid w:val="00BB09BF"/>
    <w:rsid w:val="00BB0A6B"/>
    <w:rsid w:val="00BB0C9C"/>
    <w:rsid w:val="00BB0DE6"/>
    <w:rsid w:val="00BB0EED"/>
    <w:rsid w:val="00BB1D5C"/>
    <w:rsid w:val="00BB2206"/>
    <w:rsid w:val="00BB2AB1"/>
    <w:rsid w:val="00BB348B"/>
    <w:rsid w:val="00BB3D97"/>
    <w:rsid w:val="00BB4217"/>
    <w:rsid w:val="00BB46AC"/>
    <w:rsid w:val="00BB4B44"/>
    <w:rsid w:val="00BB5F1F"/>
    <w:rsid w:val="00BB686A"/>
    <w:rsid w:val="00BB743E"/>
    <w:rsid w:val="00BB7937"/>
    <w:rsid w:val="00BB7ABF"/>
    <w:rsid w:val="00BB7C22"/>
    <w:rsid w:val="00BB7C45"/>
    <w:rsid w:val="00BC0652"/>
    <w:rsid w:val="00BC0EA8"/>
    <w:rsid w:val="00BC1E18"/>
    <w:rsid w:val="00BC21D3"/>
    <w:rsid w:val="00BC2587"/>
    <w:rsid w:val="00BC3169"/>
    <w:rsid w:val="00BC540E"/>
    <w:rsid w:val="00BC5AE9"/>
    <w:rsid w:val="00BC5B43"/>
    <w:rsid w:val="00BC779A"/>
    <w:rsid w:val="00BC7D82"/>
    <w:rsid w:val="00BD1227"/>
    <w:rsid w:val="00BD1333"/>
    <w:rsid w:val="00BD183C"/>
    <w:rsid w:val="00BD3CE6"/>
    <w:rsid w:val="00BD3D09"/>
    <w:rsid w:val="00BD477F"/>
    <w:rsid w:val="00BD4DE1"/>
    <w:rsid w:val="00BD5D52"/>
    <w:rsid w:val="00BD6B24"/>
    <w:rsid w:val="00BD6C1A"/>
    <w:rsid w:val="00BE3FE8"/>
    <w:rsid w:val="00BE5262"/>
    <w:rsid w:val="00BE5BD0"/>
    <w:rsid w:val="00BE5D8D"/>
    <w:rsid w:val="00BE62DE"/>
    <w:rsid w:val="00BE6828"/>
    <w:rsid w:val="00BE6889"/>
    <w:rsid w:val="00BE6D64"/>
    <w:rsid w:val="00BE7020"/>
    <w:rsid w:val="00BE7103"/>
    <w:rsid w:val="00BE7ACC"/>
    <w:rsid w:val="00BE7C07"/>
    <w:rsid w:val="00BF0203"/>
    <w:rsid w:val="00BF03A5"/>
    <w:rsid w:val="00BF05CC"/>
    <w:rsid w:val="00BF0B74"/>
    <w:rsid w:val="00BF0E2D"/>
    <w:rsid w:val="00BF14B0"/>
    <w:rsid w:val="00BF1B03"/>
    <w:rsid w:val="00BF2095"/>
    <w:rsid w:val="00BF25B2"/>
    <w:rsid w:val="00BF28B6"/>
    <w:rsid w:val="00BF29B6"/>
    <w:rsid w:val="00BF2A62"/>
    <w:rsid w:val="00BF2BC2"/>
    <w:rsid w:val="00BF2DF0"/>
    <w:rsid w:val="00BF2E41"/>
    <w:rsid w:val="00BF3002"/>
    <w:rsid w:val="00BF3B61"/>
    <w:rsid w:val="00BF468D"/>
    <w:rsid w:val="00BF5288"/>
    <w:rsid w:val="00BF62E5"/>
    <w:rsid w:val="00BF69ED"/>
    <w:rsid w:val="00BF6B41"/>
    <w:rsid w:val="00BF6E1E"/>
    <w:rsid w:val="00BF74D2"/>
    <w:rsid w:val="00BF7A08"/>
    <w:rsid w:val="00C00562"/>
    <w:rsid w:val="00C00E70"/>
    <w:rsid w:val="00C012A3"/>
    <w:rsid w:val="00C01D63"/>
    <w:rsid w:val="00C02145"/>
    <w:rsid w:val="00C02544"/>
    <w:rsid w:val="00C02AF2"/>
    <w:rsid w:val="00C03066"/>
    <w:rsid w:val="00C04BE2"/>
    <w:rsid w:val="00C063C1"/>
    <w:rsid w:val="00C10230"/>
    <w:rsid w:val="00C10652"/>
    <w:rsid w:val="00C1095A"/>
    <w:rsid w:val="00C10D3D"/>
    <w:rsid w:val="00C10E84"/>
    <w:rsid w:val="00C11147"/>
    <w:rsid w:val="00C11BA7"/>
    <w:rsid w:val="00C139C6"/>
    <w:rsid w:val="00C1417B"/>
    <w:rsid w:val="00C173D1"/>
    <w:rsid w:val="00C17869"/>
    <w:rsid w:val="00C17F3D"/>
    <w:rsid w:val="00C21497"/>
    <w:rsid w:val="00C21750"/>
    <w:rsid w:val="00C21EC4"/>
    <w:rsid w:val="00C2276A"/>
    <w:rsid w:val="00C238AE"/>
    <w:rsid w:val="00C23DE8"/>
    <w:rsid w:val="00C23F58"/>
    <w:rsid w:val="00C24582"/>
    <w:rsid w:val="00C24746"/>
    <w:rsid w:val="00C255AA"/>
    <w:rsid w:val="00C25A12"/>
    <w:rsid w:val="00C25E64"/>
    <w:rsid w:val="00C26115"/>
    <w:rsid w:val="00C26661"/>
    <w:rsid w:val="00C2680E"/>
    <w:rsid w:val="00C26BB0"/>
    <w:rsid w:val="00C26D6B"/>
    <w:rsid w:val="00C279FB"/>
    <w:rsid w:val="00C30192"/>
    <w:rsid w:val="00C3055E"/>
    <w:rsid w:val="00C305F3"/>
    <w:rsid w:val="00C30EAB"/>
    <w:rsid w:val="00C310D8"/>
    <w:rsid w:val="00C319E8"/>
    <w:rsid w:val="00C3254E"/>
    <w:rsid w:val="00C337C1"/>
    <w:rsid w:val="00C33EF2"/>
    <w:rsid w:val="00C351C2"/>
    <w:rsid w:val="00C35A13"/>
    <w:rsid w:val="00C35A6A"/>
    <w:rsid w:val="00C35EC4"/>
    <w:rsid w:val="00C36599"/>
    <w:rsid w:val="00C40007"/>
    <w:rsid w:val="00C4048F"/>
    <w:rsid w:val="00C4061E"/>
    <w:rsid w:val="00C41337"/>
    <w:rsid w:val="00C41393"/>
    <w:rsid w:val="00C42F8B"/>
    <w:rsid w:val="00C43A7A"/>
    <w:rsid w:val="00C43B4B"/>
    <w:rsid w:val="00C441D2"/>
    <w:rsid w:val="00C4492D"/>
    <w:rsid w:val="00C4494C"/>
    <w:rsid w:val="00C44EE5"/>
    <w:rsid w:val="00C45072"/>
    <w:rsid w:val="00C454B9"/>
    <w:rsid w:val="00C45F4D"/>
    <w:rsid w:val="00C46357"/>
    <w:rsid w:val="00C4687F"/>
    <w:rsid w:val="00C47F6C"/>
    <w:rsid w:val="00C512A1"/>
    <w:rsid w:val="00C51566"/>
    <w:rsid w:val="00C515A8"/>
    <w:rsid w:val="00C51935"/>
    <w:rsid w:val="00C51D6A"/>
    <w:rsid w:val="00C51F33"/>
    <w:rsid w:val="00C5245C"/>
    <w:rsid w:val="00C528CB"/>
    <w:rsid w:val="00C533EA"/>
    <w:rsid w:val="00C53526"/>
    <w:rsid w:val="00C53768"/>
    <w:rsid w:val="00C542AD"/>
    <w:rsid w:val="00C548F9"/>
    <w:rsid w:val="00C54E3E"/>
    <w:rsid w:val="00C54E49"/>
    <w:rsid w:val="00C55464"/>
    <w:rsid w:val="00C55FC2"/>
    <w:rsid w:val="00C56617"/>
    <w:rsid w:val="00C5665F"/>
    <w:rsid w:val="00C56E87"/>
    <w:rsid w:val="00C57554"/>
    <w:rsid w:val="00C60A57"/>
    <w:rsid w:val="00C60BC0"/>
    <w:rsid w:val="00C60F82"/>
    <w:rsid w:val="00C61449"/>
    <w:rsid w:val="00C633C4"/>
    <w:rsid w:val="00C637BC"/>
    <w:rsid w:val="00C63805"/>
    <w:rsid w:val="00C63F19"/>
    <w:rsid w:val="00C643D4"/>
    <w:rsid w:val="00C64584"/>
    <w:rsid w:val="00C65705"/>
    <w:rsid w:val="00C66AFD"/>
    <w:rsid w:val="00C66E66"/>
    <w:rsid w:val="00C672CF"/>
    <w:rsid w:val="00C672F3"/>
    <w:rsid w:val="00C67E11"/>
    <w:rsid w:val="00C70693"/>
    <w:rsid w:val="00C7079E"/>
    <w:rsid w:val="00C7094D"/>
    <w:rsid w:val="00C70DCF"/>
    <w:rsid w:val="00C71053"/>
    <w:rsid w:val="00C71885"/>
    <w:rsid w:val="00C72C72"/>
    <w:rsid w:val="00C72F70"/>
    <w:rsid w:val="00C7343F"/>
    <w:rsid w:val="00C74220"/>
    <w:rsid w:val="00C74B67"/>
    <w:rsid w:val="00C7524D"/>
    <w:rsid w:val="00C75495"/>
    <w:rsid w:val="00C76327"/>
    <w:rsid w:val="00C77AAA"/>
    <w:rsid w:val="00C8012E"/>
    <w:rsid w:val="00C80431"/>
    <w:rsid w:val="00C80546"/>
    <w:rsid w:val="00C81236"/>
    <w:rsid w:val="00C8247D"/>
    <w:rsid w:val="00C82827"/>
    <w:rsid w:val="00C82E5D"/>
    <w:rsid w:val="00C84116"/>
    <w:rsid w:val="00C84800"/>
    <w:rsid w:val="00C8489F"/>
    <w:rsid w:val="00C8511A"/>
    <w:rsid w:val="00C86E69"/>
    <w:rsid w:val="00C875C0"/>
    <w:rsid w:val="00C87C5B"/>
    <w:rsid w:val="00C901B5"/>
    <w:rsid w:val="00C90F84"/>
    <w:rsid w:val="00C91A5D"/>
    <w:rsid w:val="00C9258C"/>
    <w:rsid w:val="00C92B8B"/>
    <w:rsid w:val="00C92C2B"/>
    <w:rsid w:val="00C93097"/>
    <w:rsid w:val="00C930E6"/>
    <w:rsid w:val="00C93511"/>
    <w:rsid w:val="00C93694"/>
    <w:rsid w:val="00C93967"/>
    <w:rsid w:val="00C94AA8"/>
    <w:rsid w:val="00C9513E"/>
    <w:rsid w:val="00C95518"/>
    <w:rsid w:val="00C955A1"/>
    <w:rsid w:val="00C955E9"/>
    <w:rsid w:val="00C96515"/>
    <w:rsid w:val="00C9653C"/>
    <w:rsid w:val="00C96694"/>
    <w:rsid w:val="00C96BB7"/>
    <w:rsid w:val="00C97581"/>
    <w:rsid w:val="00C97703"/>
    <w:rsid w:val="00CA0067"/>
    <w:rsid w:val="00CA04FC"/>
    <w:rsid w:val="00CA05D8"/>
    <w:rsid w:val="00CA134B"/>
    <w:rsid w:val="00CA1A50"/>
    <w:rsid w:val="00CA1E3E"/>
    <w:rsid w:val="00CA3022"/>
    <w:rsid w:val="00CA342E"/>
    <w:rsid w:val="00CA384D"/>
    <w:rsid w:val="00CA3E6C"/>
    <w:rsid w:val="00CA4544"/>
    <w:rsid w:val="00CA4D7A"/>
    <w:rsid w:val="00CA4EC1"/>
    <w:rsid w:val="00CA5020"/>
    <w:rsid w:val="00CA538C"/>
    <w:rsid w:val="00CA6B3F"/>
    <w:rsid w:val="00CA6CE2"/>
    <w:rsid w:val="00CA6CF4"/>
    <w:rsid w:val="00CA7129"/>
    <w:rsid w:val="00CA74D2"/>
    <w:rsid w:val="00CA7A9D"/>
    <w:rsid w:val="00CB0BB0"/>
    <w:rsid w:val="00CB1571"/>
    <w:rsid w:val="00CB1BAD"/>
    <w:rsid w:val="00CB22CC"/>
    <w:rsid w:val="00CB2772"/>
    <w:rsid w:val="00CB2939"/>
    <w:rsid w:val="00CB29DF"/>
    <w:rsid w:val="00CB2FCB"/>
    <w:rsid w:val="00CB3CCD"/>
    <w:rsid w:val="00CB424F"/>
    <w:rsid w:val="00CB4B47"/>
    <w:rsid w:val="00CB5FCB"/>
    <w:rsid w:val="00CB6251"/>
    <w:rsid w:val="00CB64FD"/>
    <w:rsid w:val="00CB6806"/>
    <w:rsid w:val="00CB68A7"/>
    <w:rsid w:val="00CC07A9"/>
    <w:rsid w:val="00CC13EB"/>
    <w:rsid w:val="00CC1843"/>
    <w:rsid w:val="00CC1CCC"/>
    <w:rsid w:val="00CC2650"/>
    <w:rsid w:val="00CC272D"/>
    <w:rsid w:val="00CC33D1"/>
    <w:rsid w:val="00CC34EE"/>
    <w:rsid w:val="00CC3B0F"/>
    <w:rsid w:val="00CC4B57"/>
    <w:rsid w:val="00CC5275"/>
    <w:rsid w:val="00CC66CD"/>
    <w:rsid w:val="00CC6AFA"/>
    <w:rsid w:val="00CD0AAA"/>
    <w:rsid w:val="00CD17E0"/>
    <w:rsid w:val="00CD1ED7"/>
    <w:rsid w:val="00CD23C8"/>
    <w:rsid w:val="00CD2715"/>
    <w:rsid w:val="00CD2A2C"/>
    <w:rsid w:val="00CD3EF2"/>
    <w:rsid w:val="00CD41BB"/>
    <w:rsid w:val="00CD4E9C"/>
    <w:rsid w:val="00CD55AE"/>
    <w:rsid w:val="00CD5EF4"/>
    <w:rsid w:val="00CD634B"/>
    <w:rsid w:val="00CD64EA"/>
    <w:rsid w:val="00CD6958"/>
    <w:rsid w:val="00CD6A73"/>
    <w:rsid w:val="00CD6C3A"/>
    <w:rsid w:val="00CD6CBF"/>
    <w:rsid w:val="00CD6D1E"/>
    <w:rsid w:val="00CD78F3"/>
    <w:rsid w:val="00CD7CE4"/>
    <w:rsid w:val="00CE0645"/>
    <w:rsid w:val="00CE086D"/>
    <w:rsid w:val="00CE0F89"/>
    <w:rsid w:val="00CE2FC2"/>
    <w:rsid w:val="00CE3353"/>
    <w:rsid w:val="00CE3DE1"/>
    <w:rsid w:val="00CE3E0F"/>
    <w:rsid w:val="00CE4178"/>
    <w:rsid w:val="00CE58BF"/>
    <w:rsid w:val="00CE62C4"/>
    <w:rsid w:val="00CE642B"/>
    <w:rsid w:val="00CE656C"/>
    <w:rsid w:val="00CF063C"/>
    <w:rsid w:val="00CF092D"/>
    <w:rsid w:val="00CF1609"/>
    <w:rsid w:val="00CF204C"/>
    <w:rsid w:val="00CF41B9"/>
    <w:rsid w:val="00CF420F"/>
    <w:rsid w:val="00CF5216"/>
    <w:rsid w:val="00CF5E2F"/>
    <w:rsid w:val="00CF6576"/>
    <w:rsid w:val="00CF65D6"/>
    <w:rsid w:val="00CF7EE3"/>
    <w:rsid w:val="00D00576"/>
    <w:rsid w:val="00D0112D"/>
    <w:rsid w:val="00D01359"/>
    <w:rsid w:val="00D013F6"/>
    <w:rsid w:val="00D01919"/>
    <w:rsid w:val="00D0194E"/>
    <w:rsid w:val="00D01D37"/>
    <w:rsid w:val="00D021B2"/>
    <w:rsid w:val="00D03513"/>
    <w:rsid w:val="00D0465F"/>
    <w:rsid w:val="00D04F29"/>
    <w:rsid w:val="00D056BF"/>
    <w:rsid w:val="00D06835"/>
    <w:rsid w:val="00D06CA5"/>
    <w:rsid w:val="00D1021D"/>
    <w:rsid w:val="00D10639"/>
    <w:rsid w:val="00D1064E"/>
    <w:rsid w:val="00D106F9"/>
    <w:rsid w:val="00D117BE"/>
    <w:rsid w:val="00D11826"/>
    <w:rsid w:val="00D12DA7"/>
    <w:rsid w:val="00D12DFA"/>
    <w:rsid w:val="00D12E4F"/>
    <w:rsid w:val="00D13A22"/>
    <w:rsid w:val="00D14CC9"/>
    <w:rsid w:val="00D15E54"/>
    <w:rsid w:val="00D161B9"/>
    <w:rsid w:val="00D16636"/>
    <w:rsid w:val="00D16E89"/>
    <w:rsid w:val="00D1717D"/>
    <w:rsid w:val="00D177C7"/>
    <w:rsid w:val="00D17CC0"/>
    <w:rsid w:val="00D226B1"/>
    <w:rsid w:val="00D22C41"/>
    <w:rsid w:val="00D22C9B"/>
    <w:rsid w:val="00D22E6F"/>
    <w:rsid w:val="00D2356E"/>
    <w:rsid w:val="00D236C9"/>
    <w:rsid w:val="00D23702"/>
    <w:rsid w:val="00D23B19"/>
    <w:rsid w:val="00D242C7"/>
    <w:rsid w:val="00D243F5"/>
    <w:rsid w:val="00D248B4"/>
    <w:rsid w:val="00D262C5"/>
    <w:rsid w:val="00D269EB"/>
    <w:rsid w:val="00D272B6"/>
    <w:rsid w:val="00D275EF"/>
    <w:rsid w:val="00D27992"/>
    <w:rsid w:val="00D30F7C"/>
    <w:rsid w:val="00D31159"/>
    <w:rsid w:val="00D32A51"/>
    <w:rsid w:val="00D337BA"/>
    <w:rsid w:val="00D34592"/>
    <w:rsid w:val="00D362EB"/>
    <w:rsid w:val="00D36673"/>
    <w:rsid w:val="00D36C8C"/>
    <w:rsid w:val="00D40D9F"/>
    <w:rsid w:val="00D4170D"/>
    <w:rsid w:val="00D42974"/>
    <w:rsid w:val="00D4357D"/>
    <w:rsid w:val="00D435A3"/>
    <w:rsid w:val="00D43E07"/>
    <w:rsid w:val="00D4572C"/>
    <w:rsid w:val="00D45E91"/>
    <w:rsid w:val="00D46725"/>
    <w:rsid w:val="00D46F8E"/>
    <w:rsid w:val="00D474A4"/>
    <w:rsid w:val="00D4780D"/>
    <w:rsid w:val="00D47F09"/>
    <w:rsid w:val="00D5022C"/>
    <w:rsid w:val="00D50458"/>
    <w:rsid w:val="00D50A69"/>
    <w:rsid w:val="00D51342"/>
    <w:rsid w:val="00D51350"/>
    <w:rsid w:val="00D5242A"/>
    <w:rsid w:val="00D527BC"/>
    <w:rsid w:val="00D53E46"/>
    <w:rsid w:val="00D544AF"/>
    <w:rsid w:val="00D54540"/>
    <w:rsid w:val="00D54DAC"/>
    <w:rsid w:val="00D55D6D"/>
    <w:rsid w:val="00D56280"/>
    <w:rsid w:val="00D6033A"/>
    <w:rsid w:val="00D60A20"/>
    <w:rsid w:val="00D61342"/>
    <w:rsid w:val="00D61D68"/>
    <w:rsid w:val="00D622A1"/>
    <w:rsid w:val="00D62B83"/>
    <w:rsid w:val="00D63032"/>
    <w:rsid w:val="00D6353A"/>
    <w:rsid w:val="00D63EC8"/>
    <w:rsid w:val="00D64A85"/>
    <w:rsid w:val="00D64D05"/>
    <w:rsid w:val="00D65C76"/>
    <w:rsid w:val="00D66AD1"/>
    <w:rsid w:val="00D66B8D"/>
    <w:rsid w:val="00D66DB1"/>
    <w:rsid w:val="00D67DEE"/>
    <w:rsid w:val="00D702CA"/>
    <w:rsid w:val="00D708EB"/>
    <w:rsid w:val="00D719E6"/>
    <w:rsid w:val="00D71D69"/>
    <w:rsid w:val="00D7223B"/>
    <w:rsid w:val="00D723A4"/>
    <w:rsid w:val="00D7280C"/>
    <w:rsid w:val="00D72A92"/>
    <w:rsid w:val="00D73550"/>
    <w:rsid w:val="00D7366B"/>
    <w:rsid w:val="00D7427F"/>
    <w:rsid w:val="00D75AC8"/>
    <w:rsid w:val="00D7625E"/>
    <w:rsid w:val="00D76ADD"/>
    <w:rsid w:val="00D77232"/>
    <w:rsid w:val="00D77DC4"/>
    <w:rsid w:val="00D77E6F"/>
    <w:rsid w:val="00D77F39"/>
    <w:rsid w:val="00D8012C"/>
    <w:rsid w:val="00D802EB"/>
    <w:rsid w:val="00D8086E"/>
    <w:rsid w:val="00D80B13"/>
    <w:rsid w:val="00D80DC4"/>
    <w:rsid w:val="00D80F81"/>
    <w:rsid w:val="00D820A9"/>
    <w:rsid w:val="00D8322F"/>
    <w:rsid w:val="00D83247"/>
    <w:rsid w:val="00D83353"/>
    <w:rsid w:val="00D838AC"/>
    <w:rsid w:val="00D83BEA"/>
    <w:rsid w:val="00D83CDE"/>
    <w:rsid w:val="00D84102"/>
    <w:rsid w:val="00D84A0A"/>
    <w:rsid w:val="00D84B52"/>
    <w:rsid w:val="00D84E60"/>
    <w:rsid w:val="00D858C9"/>
    <w:rsid w:val="00D85E25"/>
    <w:rsid w:val="00D862F1"/>
    <w:rsid w:val="00D864A7"/>
    <w:rsid w:val="00D86B2C"/>
    <w:rsid w:val="00D86C90"/>
    <w:rsid w:val="00D90547"/>
    <w:rsid w:val="00D91405"/>
    <w:rsid w:val="00D919EA"/>
    <w:rsid w:val="00D91C18"/>
    <w:rsid w:val="00D92075"/>
    <w:rsid w:val="00D925E8"/>
    <w:rsid w:val="00D93B0A"/>
    <w:rsid w:val="00D93ED2"/>
    <w:rsid w:val="00D94A7E"/>
    <w:rsid w:val="00D94E81"/>
    <w:rsid w:val="00D95918"/>
    <w:rsid w:val="00D95E0F"/>
    <w:rsid w:val="00D960FD"/>
    <w:rsid w:val="00D96B1C"/>
    <w:rsid w:val="00D97B22"/>
    <w:rsid w:val="00D97B61"/>
    <w:rsid w:val="00D97C28"/>
    <w:rsid w:val="00DA01D3"/>
    <w:rsid w:val="00DA1714"/>
    <w:rsid w:val="00DA2F75"/>
    <w:rsid w:val="00DA4049"/>
    <w:rsid w:val="00DA462A"/>
    <w:rsid w:val="00DA6137"/>
    <w:rsid w:val="00DA6368"/>
    <w:rsid w:val="00DA699D"/>
    <w:rsid w:val="00DA6F2B"/>
    <w:rsid w:val="00DA7262"/>
    <w:rsid w:val="00DA7745"/>
    <w:rsid w:val="00DB0A00"/>
    <w:rsid w:val="00DB104F"/>
    <w:rsid w:val="00DB1093"/>
    <w:rsid w:val="00DB1379"/>
    <w:rsid w:val="00DB1530"/>
    <w:rsid w:val="00DB1D52"/>
    <w:rsid w:val="00DB2EBB"/>
    <w:rsid w:val="00DB319F"/>
    <w:rsid w:val="00DB3497"/>
    <w:rsid w:val="00DB39E9"/>
    <w:rsid w:val="00DB4053"/>
    <w:rsid w:val="00DB5C80"/>
    <w:rsid w:val="00DB6535"/>
    <w:rsid w:val="00DB676A"/>
    <w:rsid w:val="00DB6951"/>
    <w:rsid w:val="00DB6DCB"/>
    <w:rsid w:val="00DB6E7C"/>
    <w:rsid w:val="00DB6F39"/>
    <w:rsid w:val="00DB7193"/>
    <w:rsid w:val="00DC0BB4"/>
    <w:rsid w:val="00DC3581"/>
    <w:rsid w:val="00DC41EF"/>
    <w:rsid w:val="00DC464F"/>
    <w:rsid w:val="00DC69C4"/>
    <w:rsid w:val="00DC6EEF"/>
    <w:rsid w:val="00DC71A9"/>
    <w:rsid w:val="00DC72FE"/>
    <w:rsid w:val="00DC75B6"/>
    <w:rsid w:val="00DD02B4"/>
    <w:rsid w:val="00DD0DB7"/>
    <w:rsid w:val="00DD1146"/>
    <w:rsid w:val="00DD121E"/>
    <w:rsid w:val="00DD1827"/>
    <w:rsid w:val="00DD1F36"/>
    <w:rsid w:val="00DD227E"/>
    <w:rsid w:val="00DD241B"/>
    <w:rsid w:val="00DD2646"/>
    <w:rsid w:val="00DD3785"/>
    <w:rsid w:val="00DD407C"/>
    <w:rsid w:val="00DD423F"/>
    <w:rsid w:val="00DD43F7"/>
    <w:rsid w:val="00DD4528"/>
    <w:rsid w:val="00DD5203"/>
    <w:rsid w:val="00DD5336"/>
    <w:rsid w:val="00DD58B6"/>
    <w:rsid w:val="00DD60E3"/>
    <w:rsid w:val="00DD63C6"/>
    <w:rsid w:val="00DD646B"/>
    <w:rsid w:val="00DD6F88"/>
    <w:rsid w:val="00DD7A90"/>
    <w:rsid w:val="00DD7ED0"/>
    <w:rsid w:val="00DD7F2C"/>
    <w:rsid w:val="00DE0830"/>
    <w:rsid w:val="00DE27A6"/>
    <w:rsid w:val="00DE52B1"/>
    <w:rsid w:val="00DE5E47"/>
    <w:rsid w:val="00DE5F00"/>
    <w:rsid w:val="00DE64A9"/>
    <w:rsid w:val="00DE655A"/>
    <w:rsid w:val="00DE681A"/>
    <w:rsid w:val="00DE6BDA"/>
    <w:rsid w:val="00DE711E"/>
    <w:rsid w:val="00DF0D3B"/>
    <w:rsid w:val="00DF16C9"/>
    <w:rsid w:val="00DF1DED"/>
    <w:rsid w:val="00DF24BE"/>
    <w:rsid w:val="00DF252F"/>
    <w:rsid w:val="00DF27C6"/>
    <w:rsid w:val="00DF2C28"/>
    <w:rsid w:val="00DF2D20"/>
    <w:rsid w:val="00DF332D"/>
    <w:rsid w:val="00DF3F33"/>
    <w:rsid w:val="00DF51A4"/>
    <w:rsid w:val="00DF5BBB"/>
    <w:rsid w:val="00DF6ADF"/>
    <w:rsid w:val="00DF6C20"/>
    <w:rsid w:val="00DF6D89"/>
    <w:rsid w:val="00DF71F2"/>
    <w:rsid w:val="00DF77A1"/>
    <w:rsid w:val="00DF7B93"/>
    <w:rsid w:val="00DF7BD5"/>
    <w:rsid w:val="00E022B5"/>
    <w:rsid w:val="00E02E05"/>
    <w:rsid w:val="00E02FB1"/>
    <w:rsid w:val="00E03062"/>
    <w:rsid w:val="00E0427A"/>
    <w:rsid w:val="00E04568"/>
    <w:rsid w:val="00E0464E"/>
    <w:rsid w:val="00E04662"/>
    <w:rsid w:val="00E04701"/>
    <w:rsid w:val="00E054CA"/>
    <w:rsid w:val="00E058EC"/>
    <w:rsid w:val="00E05B89"/>
    <w:rsid w:val="00E05F33"/>
    <w:rsid w:val="00E05F4F"/>
    <w:rsid w:val="00E0625A"/>
    <w:rsid w:val="00E068E1"/>
    <w:rsid w:val="00E100FB"/>
    <w:rsid w:val="00E107ED"/>
    <w:rsid w:val="00E11154"/>
    <w:rsid w:val="00E11B92"/>
    <w:rsid w:val="00E12863"/>
    <w:rsid w:val="00E12D67"/>
    <w:rsid w:val="00E12E71"/>
    <w:rsid w:val="00E135B1"/>
    <w:rsid w:val="00E1549D"/>
    <w:rsid w:val="00E17E2F"/>
    <w:rsid w:val="00E17FD1"/>
    <w:rsid w:val="00E200E2"/>
    <w:rsid w:val="00E2024C"/>
    <w:rsid w:val="00E202CF"/>
    <w:rsid w:val="00E20441"/>
    <w:rsid w:val="00E2066D"/>
    <w:rsid w:val="00E21970"/>
    <w:rsid w:val="00E21A73"/>
    <w:rsid w:val="00E21D47"/>
    <w:rsid w:val="00E2297A"/>
    <w:rsid w:val="00E22D4C"/>
    <w:rsid w:val="00E23B61"/>
    <w:rsid w:val="00E23E4C"/>
    <w:rsid w:val="00E24C08"/>
    <w:rsid w:val="00E24DBB"/>
    <w:rsid w:val="00E255E2"/>
    <w:rsid w:val="00E25CEE"/>
    <w:rsid w:val="00E25D66"/>
    <w:rsid w:val="00E26689"/>
    <w:rsid w:val="00E267FC"/>
    <w:rsid w:val="00E26B84"/>
    <w:rsid w:val="00E26D3C"/>
    <w:rsid w:val="00E27528"/>
    <w:rsid w:val="00E2761D"/>
    <w:rsid w:val="00E27810"/>
    <w:rsid w:val="00E27C9B"/>
    <w:rsid w:val="00E27ED1"/>
    <w:rsid w:val="00E30175"/>
    <w:rsid w:val="00E30481"/>
    <w:rsid w:val="00E30B57"/>
    <w:rsid w:val="00E31086"/>
    <w:rsid w:val="00E310BE"/>
    <w:rsid w:val="00E318B9"/>
    <w:rsid w:val="00E32DCF"/>
    <w:rsid w:val="00E34D93"/>
    <w:rsid w:val="00E357FB"/>
    <w:rsid w:val="00E35AD7"/>
    <w:rsid w:val="00E35C14"/>
    <w:rsid w:val="00E35E47"/>
    <w:rsid w:val="00E36077"/>
    <w:rsid w:val="00E360A2"/>
    <w:rsid w:val="00E36460"/>
    <w:rsid w:val="00E3669C"/>
    <w:rsid w:val="00E36C0A"/>
    <w:rsid w:val="00E371C7"/>
    <w:rsid w:val="00E37948"/>
    <w:rsid w:val="00E4006C"/>
    <w:rsid w:val="00E4058E"/>
    <w:rsid w:val="00E41EA2"/>
    <w:rsid w:val="00E42B9B"/>
    <w:rsid w:val="00E42F98"/>
    <w:rsid w:val="00E43C9B"/>
    <w:rsid w:val="00E43D81"/>
    <w:rsid w:val="00E444CF"/>
    <w:rsid w:val="00E44504"/>
    <w:rsid w:val="00E44DBC"/>
    <w:rsid w:val="00E45133"/>
    <w:rsid w:val="00E458C8"/>
    <w:rsid w:val="00E462B4"/>
    <w:rsid w:val="00E4698D"/>
    <w:rsid w:val="00E470C1"/>
    <w:rsid w:val="00E47519"/>
    <w:rsid w:val="00E4768E"/>
    <w:rsid w:val="00E4770E"/>
    <w:rsid w:val="00E47A11"/>
    <w:rsid w:val="00E5037A"/>
    <w:rsid w:val="00E5163E"/>
    <w:rsid w:val="00E5165B"/>
    <w:rsid w:val="00E520A5"/>
    <w:rsid w:val="00E523B1"/>
    <w:rsid w:val="00E52605"/>
    <w:rsid w:val="00E52D03"/>
    <w:rsid w:val="00E53307"/>
    <w:rsid w:val="00E535D7"/>
    <w:rsid w:val="00E53C1A"/>
    <w:rsid w:val="00E54936"/>
    <w:rsid w:val="00E5512D"/>
    <w:rsid w:val="00E55B2F"/>
    <w:rsid w:val="00E56C71"/>
    <w:rsid w:val="00E56EEC"/>
    <w:rsid w:val="00E572DA"/>
    <w:rsid w:val="00E575DA"/>
    <w:rsid w:val="00E5768C"/>
    <w:rsid w:val="00E57872"/>
    <w:rsid w:val="00E57BD6"/>
    <w:rsid w:val="00E57D7C"/>
    <w:rsid w:val="00E61695"/>
    <w:rsid w:val="00E61919"/>
    <w:rsid w:val="00E61B34"/>
    <w:rsid w:val="00E62D27"/>
    <w:rsid w:val="00E635A7"/>
    <w:rsid w:val="00E635B2"/>
    <w:rsid w:val="00E63C24"/>
    <w:rsid w:val="00E63EAF"/>
    <w:rsid w:val="00E643F3"/>
    <w:rsid w:val="00E65707"/>
    <w:rsid w:val="00E664DC"/>
    <w:rsid w:val="00E6660D"/>
    <w:rsid w:val="00E673E1"/>
    <w:rsid w:val="00E675AD"/>
    <w:rsid w:val="00E7102F"/>
    <w:rsid w:val="00E7143A"/>
    <w:rsid w:val="00E72CB5"/>
    <w:rsid w:val="00E72FDA"/>
    <w:rsid w:val="00E73AF2"/>
    <w:rsid w:val="00E74202"/>
    <w:rsid w:val="00E744B1"/>
    <w:rsid w:val="00E7475C"/>
    <w:rsid w:val="00E74C9C"/>
    <w:rsid w:val="00E75389"/>
    <w:rsid w:val="00E75609"/>
    <w:rsid w:val="00E75F3A"/>
    <w:rsid w:val="00E7603F"/>
    <w:rsid w:val="00E76069"/>
    <w:rsid w:val="00E766BA"/>
    <w:rsid w:val="00E77024"/>
    <w:rsid w:val="00E7713C"/>
    <w:rsid w:val="00E77B69"/>
    <w:rsid w:val="00E802E4"/>
    <w:rsid w:val="00E80821"/>
    <w:rsid w:val="00E8176C"/>
    <w:rsid w:val="00E82F89"/>
    <w:rsid w:val="00E83943"/>
    <w:rsid w:val="00E83A44"/>
    <w:rsid w:val="00E85262"/>
    <w:rsid w:val="00E85828"/>
    <w:rsid w:val="00E85CBD"/>
    <w:rsid w:val="00E8600C"/>
    <w:rsid w:val="00E87815"/>
    <w:rsid w:val="00E903D4"/>
    <w:rsid w:val="00E90798"/>
    <w:rsid w:val="00E90AAE"/>
    <w:rsid w:val="00E914B0"/>
    <w:rsid w:val="00E92196"/>
    <w:rsid w:val="00E921B6"/>
    <w:rsid w:val="00E92520"/>
    <w:rsid w:val="00E9278E"/>
    <w:rsid w:val="00E929BF"/>
    <w:rsid w:val="00E938ED"/>
    <w:rsid w:val="00E93EBC"/>
    <w:rsid w:val="00E9420E"/>
    <w:rsid w:val="00E94CDE"/>
    <w:rsid w:val="00E94E27"/>
    <w:rsid w:val="00E95094"/>
    <w:rsid w:val="00E961C0"/>
    <w:rsid w:val="00E96B4E"/>
    <w:rsid w:val="00EA0062"/>
    <w:rsid w:val="00EA0262"/>
    <w:rsid w:val="00EA1B00"/>
    <w:rsid w:val="00EA216E"/>
    <w:rsid w:val="00EA27B4"/>
    <w:rsid w:val="00EA292A"/>
    <w:rsid w:val="00EA31D4"/>
    <w:rsid w:val="00EA4569"/>
    <w:rsid w:val="00EA46CA"/>
    <w:rsid w:val="00EA54BD"/>
    <w:rsid w:val="00EA5B25"/>
    <w:rsid w:val="00EA64AA"/>
    <w:rsid w:val="00EA65C4"/>
    <w:rsid w:val="00EA663A"/>
    <w:rsid w:val="00EA6FDD"/>
    <w:rsid w:val="00EA7B8A"/>
    <w:rsid w:val="00EA7BD0"/>
    <w:rsid w:val="00EB049B"/>
    <w:rsid w:val="00EB14DC"/>
    <w:rsid w:val="00EB19F5"/>
    <w:rsid w:val="00EB24D6"/>
    <w:rsid w:val="00EB2693"/>
    <w:rsid w:val="00EB2716"/>
    <w:rsid w:val="00EB277F"/>
    <w:rsid w:val="00EB4264"/>
    <w:rsid w:val="00EB4B51"/>
    <w:rsid w:val="00EB4D23"/>
    <w:rsid w:val="00EB4DE6"/>
    <w:rsid w:val="00EB4E48"/>
    <w:rsid w:val="00EB5028"/>
    <w:rsid w:val="00EB61D5"/>
    <w:rsid w:val="00EB6D3B"/>
    <w:rsid w:val="00EB7226"/>
    <w:rsid w:val="00EB77DE"/>
    <w:rsid w:val="00EC0478"/>
    <w:rsid w:val="00EC0D5C"/>
    <w:rsid w:val="00EC24C3"/>
    <w:rsid w:val="00EC25EA"/>
    <w:rsid w:val="00EC2D14"/>
    <w:rsid w:val="00EC2FA1"/>
    <w:rsid w:val="00EC3E12"/>
    <w:rsid w:val="00EC42D3"/>
    <w:rsid w:val="00EC543F"/>
    <w:rsid w:val="00EC5567"/>
    <w:rsid w:val="00EC5875"/>
    <w:rsid w:val="00EC5AB8"/>
    <w:rsid w:val="00EC63ED"/>
    <w:rsid w:val="00EC68FF"/>
    <w:rsid w:val="00EC7E5B"/>
    <w:rsid w:val="00ED0D09"/>
    <w:rsid w:val="00ED176D"/>
    <w:rsid w:val="00ED1A42"/>
    <w:rsid w:val="00ED3533"/>
    <w:rsid w:val="00ED458B"/>
    <w:rsid w:val="00ED474A"/>
    <w:rsid w:val="00ED53F6"/>
    <w:rsid w:val="00ED65A0"/>
    <w:rsid w:val="00ED70E6"/>
    <w:rsid w:val="00EE03DF"/>
    <w:rsid w:val="00EE04FA"/>
    <w:rsid w:val="00EE0850"/>
    <w:rsid w:val="00EE09F5"/>
    <w:rsid w:val="00EE0BD6"/>
    <w:rsid w:val="00EE1376"/>
    <w:rsid w:val="00EE1440"/>
    <w:rsid w:val="00EE1498"/>
    <w:rsid w:val="00EE16AB"/>
    <w:rsid w:val="00EE1AA5"/>
    <w:rsid w:val="00EE1FEF"/>
    <w:rsid w:val="00EE2B70"/>
    <w:rsid w:val="00EE2B7C"/>
    <w:rsid w:val="00EE2BE9"/>
    <w:rsid w:val="00EE2FBD"/>
    <w:rsid w:val="00EE356C"/>
    <w:rsid w:val="00EE3A1B"/>
    <w:rsid w:val="00EE4B03"/>
    <w:rsid w:val="00EE5007"/>
    <w:rsid w:val="00EE544A"/>
    <w:rsid w:val="00EE5B82"/>
    <w:rsid w:val="00EE5CB7"/>
    <w:rsid w:val="00EE6A3C"/>
    <w:rsid w:val="00EE6DE0"/>
    <w:rsid w:val="00EE7905"/>
    <w:rsid w:val="00EE7F54"/>
    <w:rsid w:val="00EF00D4"/>
    <w:rsid w:val="00EF13BD"/>
    <w:rsid w:val="00EF1C53"/>
    <w:rsid w:val="00EF350A"/>
    <w:rsid w:val="00EF3958"/>
    <w:rsid w:val="00EF3FD5"/>
    <w:rsid w:val="00EF4321"/>
    <w:rsid w:val="00EF4645"/>
    <w:rsid w:val="00EF487D"/>
    <w:rsid w:val="00EF571F"/>
    <w:rsid w:val="00EF5928"/>
    <w:rsid w:val="00EF5C7A"/>
    <w:rsid w:val="00EF62D2"/>
    <w:rsid w:val="00EF62E7"/>
    <w:rsid w:val="00EF6F60"/>
    <w:rsid w:val="00F01A2C"/>
    <w:rsid w:val="00F021B4"/>
    <w:rsid w:val="00F0235C"/>
    <w:rsid w:val="00F024F3"/>
    <w:rsid w:val="00F030F3"/>
    <w:rsid w:val="00F048F0"/>
    <w:rsid w:val="00F04FAB"/>
    <w:rsid w:val="00F05450"/>
    <w:rsid w:val="00F067D0"/>
    <w:rsid w:val="00F06A18"/>
    <w:rsid w:val="00F06EB2"/>
    <w:rsid w:val="00F07099"/>
    <w:rsid w:val="00F075A3"/>
    <w:rsid w:val="00F12CC0"/>
    <w:rsid w:val="00F12F3E"/>
    <w:rsid w:val="00F140A6"/>
    <w:rsid w:val="00F14988"/>
    <w:rsid w:val="00F14B83"/>
    <w:rsid w:val="00F151B7"/>
    <w:rsid w:val="00F16337"/>
    <w:rsid w:val="00F164D6"/>
    <w:rsid w:val="00F17689"/>
    <w:rsid w:val="00F17972"/>
    <w:rsid w:val="00F21223"/>
    <w:rsid w:val="00F22724"/>
    <w:rsid w:val="00F2286B"/>
    <w:rsid w:val="00F22CF9"/>
    <w:rsid w:val="00F22E26"/>
    <w:rsid w:val="00F23A40"/>
    <w:rsid w:val="00F23F19"/>
    <w:rsid w:val="00F245CE"/>
    <w:rsid w:val="00F24BE2"/>
    <w:rsid w:val="00F2575D"/>
    <w:rsid w:val="00F26C9E"/>
    <w:rsid w:val="00F27A35"/>
    <w:rsid w:val="00F31044"/>
    <w:rsid w:val="00F310FE"/>
    <w:rsid w:val="00F323DF"/>
    <w:rsid w:val="00F328AD"/>
    <w:rsid w:val="00F328CD"/>
    <w:rsid w:val="00F32970"/>
    <w:rsid w:val="00F34199"/>
    <w:rsid w:val="00F34AFE"/>
    <w:rsid w:val="00F34F5F"/>
    <w:rsid w:val="00F34F75"/>
    <w:rsid w:val="00F35710"/>
    <w:rsid w:val="00F36B78"/>
    <w:rsid w:val="00F36FBB"/>
    <w:rsid w:val="00F3755E"/>
    <w:rsid w:val="00F37CAF"/>
    <w:rsid w:val="00F37CE1"/>
    <w:rsid w:val="00F40388"/>
    <w:rsid w:val="00F4097B"/>
    <w:rsid w:val="00F412BD"/>
    <w:rsid w:val="00F41B8B"/>
    <w:rsid w:val="00F42466"/>
    <w:rsid w:val="00F43288"/>
    <w:rsid w:val="00F439E5"/>
    <w:rsid w:val="00F44098"/>
    <w:rsid w:val="00F446C5"/>
    <w:rsid w:val="00F45EFC"/>
    <w:rsid w:val="00F462C5"/>
    <w:rsid w:val="00F4630E"/>
    <w:rsid w:val="00F4643F"/>
    <w:rsid w:val="00F4669A"/>
    <w:rsid w:val="00F4690A"/>
    <w:rsid w:val="00F47BCB"/>
    <w:rsid w:val="00F50926"/>
    <w:rsid w:val="00F51A21"/>
    <w:rsid w:val="00F51BAB"/>
    <w:rsid w:val="00F51C29"/>
    <w:rsid w:val="00F51D68"/>
    <w:rsid w:val="00F51E2E"/>
    <w:rsid w:val="00F52A44"/>
    <w:rsid w:val="00F532E0"/>
    <w:rsid w:val="00F53A33"/>
    <w:rsid w:val="00F541EE"/>
    <w:rsid w:val="00F54A47"/>
    <w:rsid w:val="00F55790"/>
    <w:rsid w:val="00F557E2"/>
    <w:rsid w:val="00F55D6D"/>
    <w:rsid w:val="00F55E4E"/>
    <w:rsid w:val="00F56512"/>
    <w:rsid w:val="00F565F5"/>
    <w:rsid w:val="00F60237"/>
    <w:rsid w:val="00F60407"/>
    <w:rsid w:val="00F60E8A"/>
    <w:rsid w:val="00F61178"/>
    <w:rsid w:val="00F615F8"/>
    <w:rsid w:val="00F6286E"/>
    <w:rsid w:val="00F632D0"/>
    <w:rsid w:val="00F63B78"/>
    <w:rsid w:val="00F64A0C"/>
    <w:rsid w:val="00F664BC"/>
    <w:rsid w:val="00F6657B"/>
    <w:rsid w:val="00F66F27"/>
    <w:rsid w:val="00F70267"/>
    <w:rsid w:val="00F7088E"/>
    <w:rsid w:val="00F70DB5"/>
    <w:rsid w:val="00F70E16"/>
    <w:rsid w:val="00F71483"/>
    <w:rsid w:val="00F714EC"/>
    <w:rsid w:val="00F71672"/>
    <w:rsid w:val="00F72841"/>
    <w:rsid w:val="00F72D13"/>
    <w:rsid w:val="00F74581"/>
    <w:rsid w:val="00F74594"/>
    <w:rsid w:val="00F76320"/>
    <w:rsid w:val="00F769FC"/>
    <w:rsid w:val="00F77496"/>
    <w:rsid w:val="00F77A18"/>
    <w:rsid w:val="00F77B52"/>
    <w:rsid w:val="00F77C1F"/>
    <w:rsid w:val="00F80447"/>
    <w:rsid w:val="00F8054B"/>
    <w:rsid w:val="00F80EB5"/>
    <w:rsid w:val="00F81447"/>
    <w:rsid w:val="00F81CAD"/>
    <w:rsid w:val="00F827C6"/>
    <w:rsid w:val="00F8333B"/>
    <w:rsid w:val="00F834F9"/>
    <w:rsid w:val="00F8460C"/>
    <w:rsid w:val="00F84E5B"/>
    <w:rsid w:val="00F853F7"/>
    <w:rsid w:val="00F85985"/>
    <w:rsid w:val="00F85BFE"/>
    <w:rsid w:val="00F86A29"/>
    <w:rsid w:val="00F87312"/>
    <w:rsid w:val="00F8789D"/>
    <w:rsid w:val="00F90E1A"/>
    <w:rsid w:val="00F919F1"/>
    <w:rsid w:val="00F91B50"/>
    <w:rsid w:val="00F9223E"/>
    <w:rsid w:val="00F93B4B"/>
    <w:rsid w:val="00F94E64"/>
    <w:rsid w:val="00F95DC7"/>
    <w:rsid w:val="00FA071F"/>
    <w:rsid w:val="00FA19D3"/>
    <w:rsid w:val="00FA1BA0"/>
    <w:rsid w:val="00FA1E27"/>
    <w:rsid w:val="00FA285B"/>
    <w:rsid w:val="00FA2AB7"/>
    <w:rsid w:val="00FA2BB7"/>
    <w:rsid w:val="00FA2CC5"/>
    <w:rsid w:val="00FA327D"/>
    <w:rsid w:val="00FA33D8"/>
    <w:rsid w:val="00FA4386"/>
    <w:rsid w:val="00FA46A9"/>
    <w:rsid w:val="00FA497B"/>
    <w:rsid w:val="00FA4C94"/>
    <w:rsid w:val="00FA4DF8"/>
    <w:rsid w:val="00FA4E11"/>
    <w:rsid w:val="00FA5DAB"/>
    <w:rsid w:val="00FA7831"/>
    <w:rsid w:val="00FA789F"/>
    <w:rsid w:val="00FB16A9"/>
    <w:rsid w:val="00FB1944"/>
    <w:rsid w:val="00FB1F70"/>
    <w:rsid w:val="00FB257A"/>
    <w:rsid w:val="00FB318B"/>
    <w:rsid w:val="00FB3F42"/>
    <w:rsid w:val="00FB480D"/>
    <w:rsid w:val="00FB49B3"/>
    <w:rsid w:val="00FB6277"/>
    <w:rsid w:val="00FB6B2A"/>
    <w:rsid w:val="00FB7A68"/>
    <w:rsid w:val="00FB7CE5"/>
    <w:rsid w:val="00FB7F97"/>
    <w:rsid w:val="00FC00BC"/>
    <w:rsid w:val="00FC0A73"/>
    <w:rsid w:val="00FC240F"/>
    <w:rsid w:val="00FC2607"/>
    <w:rsid w:val="00FC2C6A"/>
    <w:rsid w:val="00FC2F3A"/>
    <w:rsid w:val="00FC3381"/>
    <w:rsid w:val="00FC375B"/>
    <w:rsid w:val="00FC4499"/>
    <w:rsid w:val="00FC465A"/>
    <w:rsid w:val="00FC4985"/>
    <w:rsid w:val="00FC5143"/>
    <w:rsid w:val="00FC56A7"/>
    <w:rsid w:val="00FC57E1"/>
    <w:rsid w:val="00FC5B40"/>
    <w:rsid w:val="00FC645C"/>
    <w:rsid w:val="00FC6649"/>
    <w:rsid w:val="00FC76BA"/>
    <w:rsid w:val="00FC7740"/>
    <w:rsid w:val="00FD2D92"/>
    <w:rsid w:val="00FD4B87"/>
    <w:rsid w:val="00FD5674"/>
    <w:rsid w:val="00FD5C30"/>
    <w:rsid w:val="00FD5C47"/>
    <w:rsid w:val="00FD5F1D"/>
    <w:rsid w:val="00FD6175"/>
    <w:rsid w:val="00FD6313"/>
    <w:rsid w:val="00FD6EC2"/>
    <w:rsid w:val="00FE02FF"/>
    <w:rsid w:val="00FE03B9"/>
    <w:rsid w:val="00FE0749"/>
    <w:rsid w:val="00FE0E41"/>
    <w:rsid w:val="00FE1457"/>
    <w:rsid w:val="00FE1909"/>
    <w:rsid w:val="00FE3275"/>
    <w:rsid w:val="00FE388D"/>
    <w:rsid w:val="00FE41EE"/>
    <w:rsid w:val="00FE43AC"/>
    <w:rsid w:val="00FE45A5"/>
    <w:rsid w:val="00FE4929"/>
    <w:rsid w:val="00FE5014"/>
    <w:rsid w:val="00FE51AC"/>
    <w:rsid w:val="00FE51C2"/>
    <w:rsid w:val="00FE68DE"/>
    <w:rsid w:val="00FE6B28"/>
    <w:rsid w:val="00FE7360"/>
    <w:rsid w:val="00FE7734"/>
    <w:rsid w:val="00FE7CFB"/>
    <w:rsid w:val="00FF054E"/>
    <w:rsid w:val="00FF0837"/>
    <w:rsid w:val="00FF1618"/>
    <w:rsid w:val="00FF16A5"/>
    <w:rsid w:val="00FF23D6"/>
    <w:rsid w:val="00FF2FB0"/>
    <w:rsid w:val="00FF3BA3"/>
    <w:rsid w:val="00FF3EA5"/>
    <w:rsid w:val="00FF4A19"/>
    <w:rsid w:val="00FF5F43"/>
    <w:rsid w:val="00FF65EE"/>
    <w:rsid w:val="00FF6DF2"/>
    <w:rsid w:val="00FF702A"/>
    <w:rsid w:val="00FF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B899C"/>
  <w15:chartTrackingRefBased/>
  <w15:docId w15:val="{3DCA7E6F-E36C-4779-A9EA-62BA163B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C21E8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0">
    <w:name w:val="heading 1"/>
    <w:aliases w:val="每章标题"/>
    <w:basedOn w:val="a1"/>
    <w:next w:val="a1"/>
    <w:link w:val="11"/>
    <w:autoRedefine/>
    <w:uiPriority w:val="9"/>
    <w:qFormat/>
    <w:rsid w:val="00EA663A"/>
    <w:pPr>
      <w:keepNext/>
      <w:keepLines/>
      <w:spacing w:beforeLines="20" w:before="62" w:afterLines="50" w:after="156"/>
      <w:jc w:val="center"/>
      <w:outlineLvl w:val="0"/>
    </w:pPr>
    <w:rPr>
      <w:rFonts w:ascii="Helvetica" w:eastAsia="Helvetica" w:hAnsi="Helvetica"/>
      <w:b/>
      <w:bCs/>
      <w:kern w:val="44"/>
      <w:szCs w:val="44"/>
    </w:rPr>
  </w:style>
  <w:style w:type="paragraph" w:styleId="2">
    <w:name w:val="heading 2"/>
    <w:aliases w:val="标题 2，每项标题"/>
    <w:basedOn w:val="a1"/>
    <w:next w:val="a1"/>
    <w:link w:val="20"/>
    <w:autoRedefine/>
    <w:uiPriority w:val="9"/>
    <w:unhideWhenUsed/>
    <w:qFormat/>
    <w:rsid w:val="003F5FF3"/>
    <w:pPr>
      <w:keepNext/>
      <w:keepLines/>
      <w:numPr>
        <w:numId w:val="4"/>
      </w:numPr>
      <w:spacing w:beforeLines="10" w:before="31" w:afterLines="10" w:after="31"/>
      <w:jc w:val="left"/>
      <w:outlineLvl w:val="1"/>
    </w:pPr>
    <w:rPr>
      <w:rFonts w:eastAsiaTheme="majorEastAsia" w:cstheme="majorBidi"/>
      <w:b/>
      <w:bCs/>
      <w:szCs w:val="32"/>
      <w:shd w:val="clear" w:color="auto" w:fill="FFFFFF"/>
    </w:rPr>
  </w:style>
  <w:style w:type="paragraph" w:styleId="3">
    <w:name w:val="heading 3"/>
    <w:basedOn w:val="a1"/>
    <w:next w:val="a1"/>
    <w:link w:val="30"/>
    <w:uiPriority w:val="9"/>
    <w:unhideWhenUsed/>
    <w:rsid w:val="00FC22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autoRedefine/>
    <w:uiPriority w:val="9"/>
    <w:unhideWhenUsed/>
    <w:rsid w:val="007A446D"/>
    <w:pPr>
      <w:keepNext/>
      <w:keepLines/>
      <w:spacing w:before="280" w:after="290" w:line="377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6">
    <w:name w:val="heading 6"/>
    <w:basedOn w:val="a1"/>
    <w:next w:val="a1"/>
    <w:link w:val="60"/>
    <w:uiPriority w:val="9"/>
    <w:unhideWhenUsed/>
    <w:rsid w:val="00766A8C"/>
    <w:pPr>
      <w:keepNext/>
      <w:keepLines/>
      <w:spacing w:before="240" w:after="240" w:line="319" w:lineRule="auto"/>
      <w:jc w:val="center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rPr>
      <w:rFonts w:ascii="宋体" w:eastAsia="宋体" w:hAnsi="Courier New" w:cs="Courier New"/>
      <w:szCs w:val="21"/>
    </w:rPr>
  </w:style>
  <w:style w:type="paragraph" w:styleId="a7">
    <w:name w:val="Balloon Text"/>
    <w:basedOn w:val="a1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1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1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0">
    <w:name w:val="标题 6 字符"/>
    <w:basedOn w:val="a2"/>
    <w:link w:val="6"/>
    <w:uiPriority w:val="9"/>
    <w:rsid w:val="00766A8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2"/>
    <w:uiPriority w:val="99"/>
    <w:unhideWhenUsed/>
    <w:qFormat/>
    <w:rPr>
      <w:color w:val="0000FF"/>
      <w:u w:val="single"/>
    </w:rPr>
  </w:style>
  <w:style w:type="character" w:customStyle="1" w:styleId="ac">
    <w:name w:val="页眉 字符"/>
    <w:basedOn w:val="a2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qFormat/>
    <w:rPr>
      <w:sz w:val="18"/>
      <w:szCs w:val="18"/>
    </w:rPr>
  </w:style>
  <w:style w:type="character" w:customStyle="1" w:styleId="a6">
    <w:name w:val="纯文本 字符"/>
    <w:basedOn w:val="a2"/>
    <w:link w:val="a5"/>
    <w:qFormat/>
    <w:rPr>
      <w:rFonts w:ascii="宋体" w:eastAsia="宋体" w:hAnsi="Courier New" w:cs="Courier New"/>
      <w:szCs w:val="21"/>
    </w:rPr>
  </w:style>
  <w:style w:type="paragraph" w:styleId="a0">
    <w:name w:val="Title"/>
    <w:aliases w:val="最小标题"/>
    <w:basedOn w:val="a1"/>
    <w:next w:val="a1"/>
    <w:link w:val="ae"/>
    <w:uiPriority w:val="10"/>
    <w:qFormat/>
    <w:rsid w:val="00772FB7"/>
    <w:pPr>
      <w:numPr>
        <w:numId w:val="3"/>
      </w:numPr>
      <w:jc w:val="left"/>
    </w:pPr>
    <w:rPr>
      <w:rFonts w:eastAsia="宋体" w:cstheme="majorBidi"/>
      <w:b/>
      <w:bCs/>
      <w:szCs w:val="32"/>
    </w:rPr>
  </w:style>
  <w:style w:type="character" w:customStyle="1" w:styleId="ae">
    <w:name w:val="标题 字符"/>
    <w:aliases w:val="最小标题 字符"/>
    <w:basedOn w:val="a2"/>
    <w:link w:val="a0"/>
    <w:uiPriority w:val="10"/>
    <w:rsid w:val="00772FB7"/>
    <w:rPr>
      <w:rFonts w:ascii="Times New Roman" w:eastAsia="宋体" w:hAnsi="Times New Roman" w:cstheme="majorBidi"/>
      <w:b/>
      <w:bCs/>
      <w:kern w:val="2"/>
      <w:sz w:val="21"/>
      <w:szCs w:val="32"/>
    </w:rPr>
  </w:style>
  <w:style w:type="character" w:customStyle="1" w:styleId="a8">
    <w:name w:val="批注框文本 字符"/>
    <w:basedOn w:val="a2"/>
    <w:link w:val="a7"/>
    <w:uiPriority w:val="99"/>
    <w:qFormat/>
    <w:rPr>
      <w:sz w:val="18"/>
      <w:szCs w:val="18"/>
    </w:rPr>
  </w:style>
  <w:style w:type="paragraph" w:styleId="af">
    <w:name w:val="Subtitle"/>
    <w:basedOn w:val="a1"/>
    <w:next w:val="a1"/>
    <w:link w:val="af0"/>
    <w:uiPriority w:val="11"/>
    <w:qFormat/>
    <w:rsid w:val="00FC22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2"/>
    <w:link w:val="af"/>
    <w:uiPriority w:val="11"/>
    <w:rsid w:val="00FC229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1">
    <w:name w:val="标题 1 字符"/>
    <w:aliases w:val="每章标题 字符"/>
    <w:basedOn w:val="a2"/>
    <w:link w:val="10"/>
    <w:uiPriority w:val="9"/>
    <w:rsid w:val="00EA663A"/>
    <w:rPr>
      <w:rFonts w:ascii="Helvetica" w:eastAsia="Helvetica" w:hAnsi="Helvetica"/>
      <w:b/>
      <w:bCs/>
      <w:kern w:val="44"/>
      <w:sz w:val="21"/>
      <w:szCs w:val="44"/>
    </w:rPr>
  </w:style>
  <w:style w:type="character" w:customStyle="1" w:styleId="20">
    <w:name w:val="标题 2 字符"/>
    <w:aliases w:val="标题 2，每项标题 字符"/>
    <w:basedOn w:val="a2"/>
    <w:link w:val="2"/>
    <w:uiPriority w:val="9"/>
    <w:rsid w:val="003F5FF3"/>
    <w:rPr>
      <w:rFonts w:ascii="Times New Roman" w:eastAsiaTheme="majorEastAsia" w:hAnsi="Times New Roman" w:cstheme="majorBidi"/>
      <w:b/>
      <w:bCs/>
      <w:kern w:val="2"/>
      <w:sz w:val="21"/>
      <w:szCs w:val="32"/>
    </w:rPr>
  </w:style>
  <w:style w:type="character" w:customStyle="1" w:styleId="30">
    <w:name w:val="标题 3 字符"/>
    <w:basedOn w:val="a2"/>
    <w:link w:val="3"/>
    <w:uiPriority w:val="9"/>
    <w:rsid w:val="00FC2298"/>
    <w:rPr>
      <w:b/>
      <w:bCs/>
      <w:kern w:val="2"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7A446D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f1">
    <w:name w:val="Normal (Web)"/>
    <w:basedOn w:val="a1"/>
    <w:uiPriority w:val="99"/>
    <w:unhideWhenUsed/>
    <w:rsid w:val="004A5A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List Paragraph"/>
    <w:basedOn w:val="a1"/>
    <w:uiPriority w:val="34"/>
    <w:unhideWhenUsed/>
    <w:qFormat/>
    <w:rsid w:val="00906A06"/>
    <w:pPr>
      <w:ind w:firstLineChars="200" w:firstLine="420"/>
    </w:pPr>
  </w:style>
  <w:style w:type="numbering" w:customStyle="1" w:styleId="a">
    <w:name w:val="序列样式"/>
    <w:uiPriority w:val="99"/>
    <w:rsid w:val="00102118"/>
    <w:pPr>
      <w:numPr>
        <w:numId w:val="1"/>
      </w:numPr>
    </w:pPr>
  </w:style>
  <w:style w:type="table" w:styleId="af3">
    <w:name w:val="Table Grid"/>
    <w:basedOn w:val="a3"/>
    <w:uiPriority w:val="59"/>
    <w:rsid w:val="00395622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2"/>
    <w:rsid w:val="00C30923"/>
  </w:style>
  <w:style w:type="character" w:customStyle="1" w:styleId="qseq">
    <w:name w:val="qseq"/>
    <w:basedOn w:val="a2"/>
    <w:rsid w:val="00E07AB5"/>
  </w:style>
  <w:style w:type="paragraph" w:styleId="af4">
    <w:name w:val="Body Text"/>
    <w:basedOn w:val="a1"/>
    <w:link w:val="af5"/>
    <w:semiHidden/>
    <w:unhideWhenUsed/>
    <w:qFormat/>
    <w:rsid w:val="003C189D"/>
    <w:pPr>
      <w:widowControl/>
      <w:spacing w:before="180" w:after="180"/>
      <w:jc w:val="left"/>
    </w:pPr>
    <w:rPr>
      <w:rFonts w:asciiTheme="minorHAnsi" w:hAnsiTheme="minorHAnsi"/>
      <w:kern w:val="0"/>
      <w:sz w:val="24"/>
      <w:szCs w:val="24"/>
      <w:lang w:eastAsia="en-US"/>
    </w:rPr>
  </w:style>
  <w:style w:type="character" w:customStyle="1" w:styleId="af5">
    <w:name w:val="正文文本 字符"/>
    <w:basedOn w:val="a2"/>
    <w:link w:val="af4"/>
    <w:semiHidden/>
    <w:rsid w:val="003C189D"/>
    <w:rPr>
      <w:sz w:val="24"/>
      <w:szCs w:val="24"/>
      <w:lang w:eastAsia="en-US"/>
    </w:rPr>
  </w:style>
  <w:style w:type="paragraph" w:styleId="af6">
    <w:name w:val="Revision"/>
    <w:hidden/>
    <w:uiPriority w:val="99"/>
    <w:semiHidden/>
    <w:rsid w:val="00C066B1"/>
    <w:rPr>
      <w:rFonts w:ascii="Times New Roman" w:hAnsi="Times New Roman"/>
      <w:kern w:val="2"/>
      <w:sz w:val="21"/>
      <w:szCs w:val="22"/>
    </w:rPr>
  </w:style>
  <w:style w:type="character" w:styleId="af7">
    <w:name w:val="Subtle Emphasis"/>
    <w:basedOn w:val="a2"/>
    <w:uiPriority w:val="19"/>
    <w:qFormat/>
    <w:rsid w:val="00EA2AC7"/>
    <w:rPr>
      <w:i/>
      <w:iCs/>
      <w:color w:val="404040" w:themeColor="text1" w:themeTint="BF"/>
    </w:rPr>
  </w:style>
  <w:style w:type="numbering" w:customStyle="1" w:styleId="1">
    <w:name w:val="当前列表1"/>
    <w:uiPriority w:val="99"/>
    <w:rsid w:val="00F54A47"/>
    <w:pPr>
      <w:numPr>
        <w:numId w:val="39"/>
      </w:numPr>
    </w:pPr>
  </w:style>
  <w:style w:type="character" w:styleId="af8">
    <w:name w:val="Placeholder Text"/>
    <w:basedOn w:val="a2"/>
    <w:uiPriority w:val="99"/>
    <w:unhideWhenUsed/>
    <w:rsid w:val="006B1D88"/>
    <w:rPr>
      <w:color w:val="666666"/>
    </w:rPr>
  </w:style>
  <w:style w:type="character" w:styleId="af9">
    <w:name w:val="FollowedHyperlink"/>
    <w:basedOn w:val="a2"/>
    <w:uiPriority w:val="99"/>
    <w:semiHidden/>
    <w:unhideWhenUsed/>
    <w:rsid w:val="00F228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61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62793182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59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36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86026718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06491462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95984133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76291954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99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74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3440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710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3382605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67572099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69202831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2977564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426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34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39323541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99344031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09794355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38286979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475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055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529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95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595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6569">
          <w:marLeft w:val="0"/>
          <w:marRight w:val="0"/>
          <w:marTop w:val="0"/>
          <w:marBottom w:val="0"/>
          <w:divBdr>
            <w:top w:val="single" w:sz="6" w:space="0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9345">
          <w:marLeft w:val="0"/>
          <w:marRight w:val="0"/>
          <w:marTop w:val="0"/>
          <w:marBottom w:val="0"/>
          <w:divBdr>
            <w:top w:val="single" w:sz="6" w:space="0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64913">
          <w:marLeft w:val="0"/>
          <w:marRight w:val="0"/>
          <w:marTop w:val="0"/>
          <w:marBottom w:val="0"/>
          <w:divBdr>
            <w:top w:val="single" w:sz="6" w:space="0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3750">
          <w:marLeft w:val="0"/>
          <w:marRight w:val="0"/>
          <w:marTop w:val="0"/>
          <w:marBottom w:val="0"/>
          <w:divBdr>
            <w:top w:val="single" w:sz="6" w:space="0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3511">
          <w:marLeft w:val="0"/>
          <w:marRight w:val="0"/>
          <w:marTop w:val="0"/>
          <w:marBottom w:val="0"/>
          <w:divBdr>
            <w:top w:val="single" w:sz="6" w:space="0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3848">
          <w:marLeft w:val="0"/>
          <w:marRight w:val="0"/>
          <w:marTop w:val="0"/>
          <w:marBottom w:val="0"/>
          <w:divBdr>
            <w:top w:val="single" w:sz="6" w:space="0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3123">
          <w:marLeft w:val="0"/>
          <w:marRight w:val="0"/>
          <w:marTop w:val="0"/>
          <w:marBottom w:val="0"/>
          <w:divBdr>
            <w:top w:val="single" w:sz="6" w:space="0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75698">
          <w:marLeft w:val="0"/>
          <w:marRight w:val="0"/>
          <w:marTop w:val="0"/>
          <w:marBottom w:val="0"/>
          <w:divBdr>
            <w:top w:val="single" w:sz="6" w:space="0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89503">
          <w:marLeft w:val="0"/>
          <w:marRight w:val="0"/>
          <w:marTop w:val="0"/>
          <w:marBottom w:val="0"/>
          <w:divBdr>
            <w:top w:val="single" w:sz="6" w:space="0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4994">
          <w:marLeft w:val="0"/>
          <w:marRight w:val="0"/>
          <w:marTop w:val="0"/>
          <w:marBottom w:val="0"/>
          <w:divBdr>
            <w:top w:val="single" w:sz="6" w:space="0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3678">
          <w:marLeft w:val="0"/>
          <w:marRight w:val="0"/>
          <w:marTop w:val="0"/>
          <w:marBottom w:val="0"/>
          <w:divBdr>
            <w:top w:val="single" w:sz="6" w:space="0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2522">
          <w:marLeft w:val="0"/>
          <w:marRight w:val="0"/>
          <w:marTop w:val="0"/>
          <w:marBottom w:val="0"/>
          <w:divBdr>
            <w:top w:val="single" w:sz="6" w:space="0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39512">
          <w:marLeft w:val="0"/>
          <w:marRight w:val="0"/>
          <w:marTop w:val="0"/>
          <w:marBottom w:val="0"/>
          <w:divBdr>
            <w:top w:val="single" w:sz="6" w:space="0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7433">
          <w:marLeft w:val="0"/>
          <w:marRight w:val="0"/>
          <w:marTop w:val="0"/>
          <w:marBottom w:val="0"/>
          <w:divBdr>
            <w:top w:val="single" w:sz="6" w:space="0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419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08576565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54880826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56946788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15399026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7147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61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76837933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8219235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36236904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92179271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71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3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62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754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846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89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088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1043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79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85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0969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84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4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77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10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35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473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38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70867388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02066355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52077930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9201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710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86802867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26159971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35477241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22954051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961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157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1705730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19067791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97198516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1853448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91188617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99125163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7048638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1787641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35319144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35338792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82531904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33264039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39665745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53827533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47262647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3547592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8405380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4074136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59790535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019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34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029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733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60919445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46535206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2626058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84169298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472600466">
          <w:marLeft w:val="0"/>
          <w:marRight w:val="0"/>
          <w:marTop w:val="0"/>
          <w:marBottom w:val="0"/>
          <w:divBdr>
            <w:top w:val="single" w:sz="6" w:space="0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440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74595534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34698349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3888667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35076898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136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72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9312052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81823289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25825062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79405718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5337900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45328079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92938336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757835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8018453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04779719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5050454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69942518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3254770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50489866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61751915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79679474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82636478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15048527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48172919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202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114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82701861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325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03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03851176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30103630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520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753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98535990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714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39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41347336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51330656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82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275">
          <w:marLeft w:val="0"/>
          <w:marRight w:val="0"/>
          <w:marTop w:val="0"/>
          <w:marBottom w:val="225"/>
          <w:divBdr>
            <w:top w:val="single" w:sz="6" w:space="0" w:color="D0E7FF"/>
            <w:left w:val="single" w:sz="6" w:space="0" w:color="D0E7FF"/>
            <w:bottom w:val="single" w:sz="6" w:space="0" w:color="D0E7FF"/>
            <w:right w:val="single" w:sz="6" w:space="0" w:color="D0E7FF"/>
          </w:divBdr>
          <w:divsChild>
            <w:div w:id="437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1579E5"/>
                <w:right w:val="none" w:sz="0" w:space="0" w:color="auto"/>
              </w:divBdr>
            </w:div>
            <w:div w:id="103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77745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8321">
              <w:marLeft w:val="0"/>
              <w:marRight w:val="0"/>
              <w:marTop w:val="0"/>
              <w:marBottom w:val="225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935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</w:div>
              </w:divsChild>
            </w:div>
            <w:div w:id="1022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00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3924">
                  <w:marLeft w:val="0"/>
                  <w:marRight w:val="0"/>
                  <w:marTop w:val="0"/>
                  <w:marBottom w:val="120"/>
                  <w:divBdr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divBdr>
                  <w:divsChild>
                    <w:div w:id="3339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61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AD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6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7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59999050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45667769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98003831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24737498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09382235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8472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259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92984368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79799089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11350260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3655965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16625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01923226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45475921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42475888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16539253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30423541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0573817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76503087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89878983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04913886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53048374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66404748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85238367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40923369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6790846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886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38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33996467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0123100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70969274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2200291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918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86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78342142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91138057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57982768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26537894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71704909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780368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92099288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78365226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59516555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79667856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7407881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43359634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14165400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87512428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2084287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56004693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18397596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496057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14704227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9368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13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52449054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3957685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3298087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56023865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98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07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68513153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2065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990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53211034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50956092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71095100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13772019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7604711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63305693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64531250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19434603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57254315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83063358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74765163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02613260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20864277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70971866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14165812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12592310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97578855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89157991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01491878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212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033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21286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19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66030824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phxie/Library/Group%20Containers/UBF8T346G9.Office/User%20Content.localized/Templates.localized/NormalEmai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82E51-6A4C-C444-8221-0A3C5E91F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NormalEmail.dotm</Template>
  <TotalTime>11974</TotalTime>
  <Pages>1</Pages>
  <Words>0</Words>
  <Characters>0</Characters>
  <Application>Microsoft Office Word</Application>
  <DocSecurity>0</DocSecurity>
  <PresentationFormat/>
  <Lines>0</Lines>
  <Paragraphs>0</Paragraphs>
  <Slides>0</Slides>
  <Notes>0</Notes>
  <HiddenSlides>0</HiddenSlides>
  <MMClips>0</MMClips>
  <ScaleCrop>false</ScaleCrop>
  <Manager/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解耿哲</dc:creator>
  <cp:keywords/>
  <dc:description/>
  <cp:lastModifiedBy>joseph x</cp:lastModifiedBy>
  <cp:revision>1961</cp:revision>
  <cp:lastPrinted>2023-12-21T10:17:00Z</cp:lastPrinted>
  <dcterms:created xsi:type="dcterms:W3CDTF">2020-01-27T21:50:00Z</dcterms:created>
  <dcterms:modified xsi:type="dcterms:W3CDTF">2024-04-17T07:21:00Z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